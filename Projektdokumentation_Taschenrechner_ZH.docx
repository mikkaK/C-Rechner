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409130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  <w:sz w:val="72"/>
          <w:szCs w:val="72"/>
        </w:rPr>
      </w:sdtEndPr>
      <w:sdtContent>
        <w:p w14:paraId="4F319139" w14:textId="2EC0D888" w:rsidR="00A2579C" w:rsidRDefault="003B50C2">
          <w:r>
            <w:rPr>
              <w:noProof/>
            </w:rPr>
            <w:drawing>
              <wp:anchor distT="0" distB="0" distL="114300" distR="114300" simplePos="0" relativeHeight="251665407" behindDoc="0" locked="0" layoutInCell="1" allowOverlap="1" wp14:anchorId="3880DEE0" wp14:editId="334EC091">
                <wp:simplePos x="0" y="0"/>
                <wp:positionH relativeFrom="column">
                  <wp:posOffset>3755631</wp:posOffset>
                </wp:positionH>
                <wp:positionV relativeFrom="paragraph">
                  <wp:posOffset>-1439545</wp:posOffset>
                </wp:positionV>
                <wp:extent cx="2772614" cy="2772614"/>
                <wp:effectExtent l="0" t="0" r="0" b="0"/>
                <wp:wrapNone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2614" cy="277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2579C" w:rsidRPr="00A2579C">
            <w:rPr>
              <w:noProof/>
              <w:color w:val="92D050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43573D8" wp14:editId="6330A50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C6B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73493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40CF69" w14:textId="0B469F29" w:rsidR="00A2579C" w:rsidRPr="00E26F55" w:rsidRDefault="00A2579C" w:rsidP="00A2579C">
                                  <w:pPr>
                                    <w:pStyle w:val="KeinLeerraum"/>
                                    <w:ind w:left="0" w:firstLine="0"/>
                                    <w:rPr>
                                      <w:color w:val="FFFFFF" w:themeColor="background1"/>
                                      <w:sz w:val="240"/>
                                      <w:szCs w:val="2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61BD85" w14:textId="01EDC0C3" w:rsidR="00A2579C" w:rsidRDefault="00A2579C" w:rsidP="00D81A50">
                                      <w:pPr>
                                        <w:pStyle w:val="KeinLeerraum"/>
                                        <w:spacing w:before="240"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Jan Schefer / Luk Schrodt</w:t>
                                      </w:r>
                                      <w:r w:rsidR="00CF3568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D81A50">
                                        <w:rPr>
                                          <w:color w:val="FFFFFF" w:themeColor="background1"/>
                                        </w:rPr>
                                        <w:t>/ Mikka</w:t>
                                      </w:r>
                                      <w:r w:rsidR="00CF3568">
                                        <w:rPr>
                                          <w:color w:val="FFFFFF" w:themeColor="background1"/>
                                        </w:rPr>
                                        <w:t xml:space="preserve"> Kummer / Ce</w:t>
                                      </w:r>
                                      <w:r w:rsidR="00D81A50">
                                        <w:rPr>
                                          <w:color w:val="FFFFFF" w:themeColor="background1"/>
                                        </w:rPr>
                                        <w:t>dric Zollinger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7B07101" w14:textId="63844226" w:rsidR="00A2579C" w:rsidRDefault="00A2579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Noser Young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2-08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6EC1D76" w14:textId="5801F0FB" w:rsidR="00A2579C" w:rsidRDefault="00D81A50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8.12.2021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43573D8" id="Gruppe 453" o:spid="_x0000_s1026" style="position:absolute;left:0;text-align:left;margin-left:193.95pt;margin-top:0;width:245.15pt;height:11in;z-index:25166438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b7bAMxoDAACdCwAADgAAAAAAAAAAAAAA&#10;AAAuAgAAZHJzL2Uyb0RvYy54bWxQSwECLQAUAAYACAAAACEADXZdht0AAAAGAQAADwAAAAAAAAAA&#10;AAAAAAB0BQAAZHJzL2Rvd25yZXYueG1sUEsFBgAAAAAEAAQA8wAAAH4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" fillcolor="#5c6bc0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" fillcolor="#273493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4A40CF69" w14:textId="0B469F29" w:rsidR="00A2579C" w:rsidRPr="00E26F55" w:rsidRDefault="00A2579C" w:rsidP="00A2579C">
                            <w:pPr>
                              <w:pStyle w:val="KeinLeerraum"/>
                              <w:ind w:left="0" w:firstLine="0"/>
                              <w:rPr>
                                <w:color w:val="FFFFFF" w:themeColor="background1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361BD85" w14:textId="01EDC0C3" w:rsidR="00A2579C" w:rsidRDefault="00A2579C" w:rsidP="00D81A50">
                                <w:pPr>
                                  <w:pStyle w:val="KeinLeerraum"/>
                                  <w:spacing w:before="240"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Jan Schefer / Luk Schrodt</w:t>
                                </w:r>
                                <w:r w:rsidR="00CF3568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D81A50">
                                  <w:rPr>
                                    <w:color w:val="FFFFFF" w:themeColor="background1"/>
                                  </w:rPr>
                                  <w:t>/ Mikka</w:t>
                                </w:r>
                                <w:r w:rsidR="00CF3568">
                                  <w:rPr>
                                    <w:color w:val="FFFFFF" w:themeColor="background1"/>
                                  </w:rPr>
                                  <w:t xml:space="preserve"> Kummer / Ce</w:t>
                                </w:r>
                                <w:r w:rsidR="00D81A50">
                                  <w:rPr>
                                    <w:color w:val="FFFFFF" w:themeColor="background1"/>
                                  </w:rPr>
                                  <w:t>dric Zollinger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7B07101" w14:textId="63844226" w:rsidR="00A2579C" w:rsidRDefault="00A2579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Noser Young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2-08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6EC1D76" w14:textId="5801F0FB" w:rsidR="00A2579C" w:rsidRDefault="00D81A50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8.12.2021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257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4D75BC41" wp14:editId="38C3FA3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610FA" w14:textId="7AE771BF" w:rsidR="00A2579C" w:rsidRDefault="00DB3FA7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el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D3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Taschenrechner in C</w:t>
                                    </w:r>
                                  </w:sdtContent>
                                </w:sdt>
                                <w:r w:rsidR="003B50C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in C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D75BC41" id="Rechteck 16" o:spid="_x0000_s1031" style="position:absolute;left:0;text-align:left;margin-left:0;margin-top:0;width:548.85pt;height:50.4pt;z-index:25166643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p w14:paraId="326610FA" w14:textId="7AE771BF" w:rsidR="00A2579C" w:rsidRDefault="00DB3FA7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el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D3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Taschenrechner in C</w:t>
                              </w:r>
                            </w:sdtContent>
                          </w:sdt>
                          <w:r w:rsidR="003B50C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in C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0FDF64C" w14:textId="2EDB510B" w:rsidR="000F7CCE" w:rsidRDefault="00A2579C">
          <w:pPr>
            <w:spacing w:after="0"/>
            <w:ind w:left="879" w:hanging="879"/>
            <w:rPr>
              <w:caps/>
              <w:color w:val="191919" w:themeColor="text1" w:themeTint="E6"/>
              <w:sz w:val="72"/>
              <w:szCs w:val="72"/>
            </w:rPr>
          </w:pPr>
          <w:r>
            <w:rPr>
              <w:caps/>
              <w:color w:val="191919" w:themeColor="text1" w:themeTint="E6"/>
              <w:sz w:val="72"/>
              <w:szCs w:val="72"/>
            </w:rPr>
            <w:br w:type="page"/>
          </w:r>
        </w:p>
        <w:p w14:paraId="0ED2A1C9" w14:textId="2FBEF401" w:rsidR="006A078A" w:rsidRPr="006A078A" w:rsidRDefault="006A078A" w:rsidP="006A078A">
          <w:pPr>
            <w:pStyle w:val="Verzeichnis1"/>
          </w:pPr>
          <w:r w:rsidRPr="006A078A">
            <w:lastRenderedPageBreak/>
            <w:t>INHALTSVERZEICHNIS</w:t>
          </w:r>
        </w:p>
        <w:p w14:paraId="45B55708" w14:textId="7CF9E9A2" w:rsidR="00852D33" w:rsidRDefault="000F7CCE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rPr>
              <w:sz w:val="72"/>
              <w:szCs w:val="72"/>
            </w:rPr>
            <w:fldChar w:fldCharType="begin"/>
          </w:r>
          <w:r>
            <w:rPr>
              <w:sz w:val="72"/>
              <w:szCs w:val="72"/>
            </w:rPr>
            <w:instrText xml:space="preserve"> TOC \o "1-3" \h \z \u </w:instrText>
          </w:r>
          <w:r>
            <w:rPr>
              <w:sz w:val="72"/>
              <w:szCs w:val="72"/>
            </w:rPr>
            <w:fldChar w:fldCharType="separate"/>
          </w:r>
          <w:hyperlink w:anchor="_Toc89847711" w:history="1">
            <w:r w:rsidR="00852D33" w:rsidRPr="00060058">
              <w:rPr>
                <w:rStyle w:val="Hyperlink"/>
                <w:noProof/>
              </w:rPr>
              <w:t>1</w:t>
            </w:r>
            <w:r w:rsidR="00852D33"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852D33" w:rsidRPr="00060058">
              <w:rPr>
                <w:rStyle w:val="Hyperlink"/>
                <w:noProof/>
              </w:rPr>
              <w:t>Informieren</w:t>
            </w:r>
            <w:r w:rsidR="00852D33">
              <w:rPr>
                <w:noProof/>
                <w:webHidden/>
              </w:rPr>
              <w:tab/>
            </w:r>
            <w:r w:rsidR="00852D33">
              <w:rPr>
                <w:noProof/>
                <w:webHidden/>
              </w:rPr>
              <w:fldChar w:fldCharType="begin"/>
            </w:r>
            <w:r w:rsidR="00852D33">
              <w:rPr>
                <w:noProof/>
                <w:webHidden/>
              </w:rPr>
              <w:instrText xml:space="preserve"> PAGEREF _Toc89847711 \h </w:instrText>
            </w:r>
            <w:r w:rsidR="00852D33">
              <w:rPr>
                <w:noProof/>
                <w:webHidden/>
              </w:rPr>
            </w:r>
            <w:r w:rsidR="00852D33">
              <w:rPr>
                <w:noProof/>
                <w:webHidden/>
              </w:rPr>
              <w:fldChar w:fldCharType="separate"/>
            </w:r>
            <w:r w:rsidR="00852D33">
              <w:rPr>
                <w:noProof/>
                <w:webHidden/>
              </w:rPr>
              <w:t>2</w:t>
            </w:r>
            <w:r w:rsidR="00852D33">
              <w:rPr>
                <w:noProof/>
                <w:webHidden/>
              </w:rPr>
              <w:fldChar w:fldCharType="end"/>
            </w:r>
          </w:hyperlink>
        </w:p>
        <w:p w14:paraId="58D8A6C5" w14:textId="636B92EF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2" w:history="1">
            <w:r w:rsidRPr="00060058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BDBE" w14:textId="4A6CF7E6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3" w:history="1">
            <w:r w:rsidRPr="00060058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E442" w14:textId="5A837120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4" w:history="1">
            <w:r w:rsidRPr="00060058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A7B1" w14:textId="71BD9AD4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5" w:history="1">
            <w:r w:rsidRPr="00060058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Zusätzliche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2AD6" w14:textId="3948A235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6" w:history="1">
            <w:r w:rsidRPr="00060058">
              <w:rPr>
                <w:rStyle w:val="Hyperlink"/>
                <w:noProof/>
              </w:rPr>
              <w:t>1.5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Formale 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1F0C" w14:textId="1122F32F" w:rsidR="00852D33" w:rsidRDefault="00852D33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89847717" w:history="1">
            <w:r w:rsidRPr="00060058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D7E3" w14:textId="2F0F71AF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8" w:history="1">
            <w:r w:rsidRPr="00060058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1913" w14:textId="72583654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19" w:history="1">
            <w:r w:rsidRPr="00060058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Zeitmanagement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C03F" w14:textId="26D0D09E" w:rsidR="00852D33" w:rsidRDefault="00852D33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89847720" w:history="1">
            <w:r w:rsidRPr="00060058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22A0" w14:textId="38856F0F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21" w:history="1">
            <w:r w:rsidRPr="00060058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49FE" w14:textId="13DB50FD" w:rsidR="00852D33" w:rsidRDefault="00852D33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89847722" w:history="1">
            <w:r w:rsidRPr="00060058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3E1B" w14:textId="15A1C239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23" w:history="1">
            <w:r w:rsidRPr="00060058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Programmierung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91CA" w14:textId="5E3EDB84" w:rsidR="00852D33" w:rsidRDefault="00852D33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89847724" w:history="1">
            <w:r w:rsidRPr="00060058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AF25" w14:textId="0F42282A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25" w:history="1">
            <w:r w:rsidRPr="00060058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2A8F" w14:textId="03D3892D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26" w:history="1">
            <w:r w:rsidRPr="00060058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Planungskontrolle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7D34" w14:textId="0FF21DDB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27" w:history="1">
            <w:r w:rsidRPr="00060058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Funktionstest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F1C7" w14:textId="472F9F60" w:rsidR="00852D33" w:rsidRDefault="00852D33">
          <w:pPr>
            <w:pStyle w:val="Verzeichnis3"/>
            <w:tabs>
              <w:tab w:val="left" w:pos="1100"/>
              <w:tab w:val="right" w:leader="dot" w:pos="9344"/>
            </w:tabs>
            <w:rPr>
              <w:rFonts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89847728" w:history="1">
            <w:r w:rsidRPr="00060058">
              <w:rPr>
                <w:rStyle w:val="Hyperlink"/>
                <w:noProof/>
              </w:rPr>
              <w:t>5.3.1</w:t>
            </w:r>
            <w:r>
              <w:rPr>
                <w:rFonts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60D8" w14:textId="3C4DB5BB" w:rsidR="00852D33" w:rsidRDefault="00852D33">
          <w:pPr>
            <w:pStyle w:val="Verzeichnis3"/>
            <w:tabs>
              <w:tab w:val="left" w:pos="1100"/>
              <w:tab w:val="right" w:leader="dot" w:pos="9344"/>
            </w:tabs>
            <w:rPr>
              <w:rFonts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89847729" w:history="1">
            <w:r w:rsidRPr="00060058">
              <w:rPr>
                <w:rStyle w:val="Hyperlink"/>
                <w:noProof/>
              </w:rPr>
              <w:t>5.3.2</w:t>
            </w:r>
            <w:r>
              <w:rPr>
                <w:rFonts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Black-Box-Test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1A8E" w14:textId="5ADF1536" w:rsidR="00852D33" w:rsidRDefault="00852D33">
          <w:pPr>
            <w:pStyle w:val="Verzeichnis3"/>
            <w:tabs>
              <w:tab w:val="left" w:pos="1100"/>
              <w:tab w:val="right" w:leader="dot" w:pos="9344"/>
            </w:tabs>
            <w:rPr>
              <w:rFonts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89847730" w:history="1">
            <w:r w:rsidRPr="00060058">
              <w:rPr>
                <w:rStyle w:val="Hyperlink"/>
                <w:noProof/>
              </w:rPr>
              <w:t>5.3.3</w:t>
            </w:r>
            <w:r>
              <w:rPr>
                <w:rFonts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White-Box-Test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9C7E" w14:textId="08FE60FA" w:rsidR="00852D33" w:rsidRDefault="00852D33">
          <w:pPr>
            <w:pStyle w:val="Verzeichnis3"/>
            <w:tabs>
              <w:tab w:val="left" w:pos="1100"/>
              <w:tab w:val="right" w:leader="dot" w:pos="9344"/>
            </w:tabs>
            <w:rPr>
              <w:rFonts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89847731" w:history="1">
            <w:r w:rsidRPr="00060058">
              <w:rPr>
                <w:rStyle w:val="Hyperlink"/>
                <w:noProof/>
              </w:rPr>
              <w:t>5.3.4</w:t>
            </w:r>
            <w:r>
              <w:rPr>
                <w:rFonts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Testdrehbuch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5EA0" w14:textId="5F97626E" w:rsidR="00852D33" w:rsidRDefault="00852D33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89847732" w:history="1">
            <w:r w:rsidRPr="00060058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D33A" w14:textId="0F7B1BA4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33" w:history="1">
            <w:r w:rsidRPr="00060058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Gruppenfazit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2D43" w14:textId="59385B5A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34" w:history="1">
            <w:r w:rsidRPr="00060058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Fazit Luk Schrodt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5156" w14:textId="457C2A29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35" w:history="1">
            <w:r w:rsidRPr="00060058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Fazit Jan Schefer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1C97" w14:textId="42705F12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36" w:history="1">
            <w:r w:rsidRPr="00060058">
              <w:rPr>
                <w:rStyle w:val="Hyperlink"/>
                <w:noProof/>
              </w:rPr>
              <w:t>6.4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Fazit Cedric Zollinger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D095" w14:textId="74191173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37" w:history="1">
            <w:r w:rsidRPr="00060058">
              <w:rPr>
                <w:rStyle w:val="Hyperlink"/>
                <w:noProof/>
              </w:rPr>
              <w:t>6.5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Fazit Mikka  Kummer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A432" w14:textId="7522882B" w:rsidR="00852D33" w:rsidRDefault="00852D33">
          <w:pPr>
            <w:pStyle w:val="Verzeichnis1"/>
            <w:rPr>
              <w:rFonts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89847738" w:history="1">
            <w:r w:rsidRPr="00060058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D141" w14:textId="2684BF6E" w:rsidR="00852D33" w:rsidRDefault="00852D33">
          <w:pPr>
            <w:pStyle w:val="Verzeichnis2"/>
            <w:tabs>
              <w:tab w:val="left" w:pos="880"/>
              <w:tab w:val="right" w:leader="dot" w:pos="9344"/>
            </w:tabs>
            <w:rPr>
              <w:rFonts w:cstheme="minorBidi"/>
              <w:smallCaps w:val="0"/>
              <w:noProof/>
              <w:color w:val="auto"/>
              <w:sz w:val="22"/>
              <w:szCs w:val="22"/>
            </w:rPr>
          </w:pPr>
          <w:hyperlink w:anchor="_Toc89847739" w:history="1">
            <w:r w:rsidRPr="00060058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smallCaps w:val="0"/>
                <w:noProof/>
                <w:color w:val="auto"/>
                <w:sz w:val="22"/>
                <w:szCs w:val="22"/>
              </w:rPr>
              <w:tab/>
            </w:r>
            <w:r w:rsidRPr="00060058">
              <w:rPr>
                <w:rStyle w:val="Hyperlink"/>
                <w:noProof/>
              </w:rPr>
              <w:t>Bildquellenverzeichnis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A5A7" w14:textId="01B58235" w:rsidR="00A2579C" w:rsidRDefault="000F7CCE" w:rsidP="000F7CCE">
          <w:pPr>
            <w:spacing w:after="0"/>
            <w:ind w:left="879" w:hanging="879"/>
            <w:rPr>
              <w:caps/>
              <w:color w:val="191919" w:themeColor="text1" w:themeTint="E6"/>
              <w:sz w:val="72"/>
              <w:szCs w:val="72"/>
            </w:rPr>
          </w:pPr>
          <w:r>
            <w:rPr>
              <w:caps/>
              <w:color w:val="191919" w:themeColor="text1" w:themeTint="E6"/>
              <w:sz w:val="72"/>
              <w:szCs w:val="72"/>
            </w:rPr>
            <w:fldChar w:fldCharType="end"/>
          </w:r>
          <w:r>
            <w:rPr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23248CB8" w14:textId="523FCEE7" w:rsidR="004C45C8" w:rsidRDefault="004C45C8" w:rsidP="004C45C8">
      <w:pPr>
        <w:pStyle w:val="berschrift1"/>
      </w:pPr>
      <w:bookmarkStart w:id="0" w:name="_Toc89847711"/>
      <w:r>
        <w:lastRenderedPageBreak/>
        <w:t>Informieren</w:t>
      </w:r>
      <w:bookmarkEnd w:id="0"/>
    </w:p>
    <w:p w14:paraId="693B6E33" w14:textId="3BA2B7BB" w:rsidR="008400BA" w:rsidRDefault="004C5203" w:rsidP="008400BA">
      <w:pPr>
        <w:pStyle w:val="berschrift2"/>
      </w:pPr>
      <w:bookmarkStart w:id="1" w:name="_Toc89847712"/>
      <w:r>
        <w:t>Projektauftrag</w:t>
      </w:r>
      <w:bookmarkEnd w:id="1"/>
    </w:p>
    <w:p w14:paraId="6C6F4FFB" w14:textId="6DEF04DB" w:rsidR="00BD4AEA" w:rsidRPr="00BD4AEA" w:rsidRDefault="00BD4AEA" w:rsidP="00BD4AEA">
      <w:r w:rsidRPr="00BD4AEA">
        <w:t>In diesem Auftrag soll ein Taschenrechner mit der Programmiersprache C gebaut werden. Für diesen Auftrag gelten</w:t>
      </w:r>
      <w:r w:rsidR="00C81553">
        <w:t xml:space="preserve"> </w:t>
      </w:r>
      <w:r w:rsidRPr="00BD4AEA">
        <w:t>folgende Vorgaben:</w:t>
      </w:r>
    </w:p>
    <w:p w14:paraId="32AE1E25" w14:textId="0144ED9A" w:rsidR="00D40B20" w:rsidRDefault="005B4A4D" w:rsidP="005B4A4D">
      <w:pPr>
        <w:pStyle w:val="berschrift2"/>
      </w:pPr>
      <w:bookmarkStart w:id="2" w:name="_Toc89847713"/>
      <w:r>
        <w:t>Vorgaben</w:t>
      </w:r>
      <w:bookmarkEnd w:id="2"/>
    </w:p>
    <w:p w14:paraId="51F90BB8" w14:textId="77777777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Das Projekt soll nach IPERKA umgesetzt werden.</w:t>
      </w:r>
    </w:p>
    <w:p w14:paraId="5A4371C0" w14:textId="29BF6B19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Das Projekt wird in zufällig gewählten 3er bis 4er Gruppen durchgeführt.</w:t>
      </w:r>
    </w:p>
    <w:p w14:paraId="686FBFC5" w14:textId="55DE8393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Die Kollaboration soll vollkommen über GitHub stattfinden. Hierzu soll für das Projekt ein neues Repository erstellt und die Gruppenmitglieder und Ausbilder als Collaborators hinzugefügt werden.</w:t>
      </w:r>
    </w:p>
    <w:p w14:paraId="221CCD6C" w14:textId="77777777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Die Features sollen sinngemäss in Funktionen aufgeteilt werden, welche auf verschiedene Dateien ausgelagert sind.</w:t>
      </w:r>
    </w:p>
    <w:p w14:paraId="46016E71" w14:textId="2EF612E0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Jedes Gruppenmitglied soll einen ungefähr gleichwertigen Bestandteil zur Arbeit beitragen.</w:t>
      </w:r>
    </w:p>
    <w:p w14:paraId="3FF6C675" w14:textId="4A0F1866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Pflichtfeatures sind als solche im Punkt 1.2.1markiert. Zusätzlich zu diesen soll zwischen einem der drei</w:t>
      </w:r>
      <w:r>
        <w:t xml:space="preserve"> </w:t>
      </w:r>
      <w:r w:rsidRPr="00B67F70">
        <w:t>Wahlfeature-Blöcken gewählt werden. Für schnelle Gruppen können auch alle Features umgesetzt werden, anschliessend können auch eigene Wahlfeature-Blöcke realisiert werden.</w:t>
      </w:r>
    </w:p>
    <w:p w14:paraId="7928556F" w14:textId="77777777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Für die Umsetzung der Features darf das Header File math.h</w:t>
      </w:r>
      <w:r>
        <w:t xml:space="preserve"> </w:t>
      </w:r>
      <w:r w:rsidRPr="00BD4AEA">
        <w:rPr>
          <w:b/>
          <w:bCs/>
          <w:u w:val="single"/>
        </w:rPr>
        <w:t>nicht</w:t>
      </w:r>
      <w:r>
        <w:t xml:space="preserve"> </w:t>
      </w:r>
      <w:r w:rsidRPr="00B67F70">
        <w:t>verwendet werden.</w:t>
      </w:r>
    </w:p>
    <w:p w14:paraId="1B6288D9" w14:textId="4E5254E6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Es wird eine Dokumentation erwartet (abgelegt auf Github). Diese enthält die einzelnen Schritte von IPERKA und deren Umsetzungen (siehe IPERKA_Checkliste in der Einführungswoche).</w:t>
      </w:r>
    </w:p>
    <w:p w14:paraId="2E28BAAF" w14:textId="344D42F5" w:rsidR="00BD4AEA" w:rsidRDefault="00BD4AEA" w:rsidP="00BD4AEA">
      <w:pPr>
        <w:pStyle w:val="Listenabsatz"/>
        <w:numPr>
          <w:ilvl w:val="0"/>
          <w:numId w:val="12"/>
        </w:numPr>
      </w:pPr>
      <w:r w:rsidRPr="00B67F70">
        <w:t>Der Code muss gemäss Definition of Done überarbeitet sein.</w:t>
      </w:r>
    </w:p>
    <w:p w14:paraId="6B8E9AD9" w14:textId="28C79151" w:rsidR="00BD4AEA" w:rsidRPr="00B67F70" w:rsidRDefault="00BD4AEA" w:rsidP="00BD4AEA">
      <w:pPr>
        <w:pStyle w:val="Listenabsatz"/>
        <w:numPr>
          <w:ilvl w:val="0"/>
          <w:numId w:val="12"/>
        </w:numPr>
      </w:pPr>
      <w:r w:rsidRPr="00B67F70">
        <w:t>Der Programmcode wird präsentiert (mind. 5 Minuten, max. 7 Minuten).</w:t>
      </w:r>
    </w:p>
    <w:p w14:paraId="59FCCAB3" w14:textId="245C2E99" w:rsidR="00BD4AEA" w:rsidRPr="00BD4AEA" w:rsidRDefault="00BD4AEA" w:rsidP="00BD4AEA"/>
    <w:p w14:paraId="258A1A8C" w14:textId="764EDD1B" w:rsidR="00BD4AEA" w:rsidRDefault="00BD4AEA" w:rsidP="00BD4AEA">
      <w:pPr>
        <w:pStyle w:val="berschrift3"/>
      </w:pPr>
      <w:r>
        <w:t>Pflichtfeatures</w:t>
      </w:r>
    </w:p>
    <w:p w14:paraId="577A8F3F" w14:textId="581195CB" w:rsidR="00BD4AEA" w:rsidRDefault="00BD4AEA" w:rsidP="00BD4AEA">
      <w:r w:rsidRPr="00BD4AEA">
        <w:t>Für alle Pflichtfeatures soll es die</w:t>
      </w:r>
      <w:r w:rsidRPr="00BD4AEA">
        <w:t xml:space="preserve"> Möglichkeit geben,</w:t>
      </w:r>
      <w:r>
        <w:t xml:space="preserve"> </w:t>
      </w:r>
      <w:r w:rsidRPr="00BD4AEA">
        <w:t>mit mehreren Zahlen</w:t>
      </w:r>
      <w:r>
        <w:t xml:space="preserve"> </w:t>
      </w:r>
      <w:r w:rsidRPr="00BD4AEA">
        <w:t xml:space="preserve">zu arbeiten. (z.B. x+y+z) Die Operatoren werden hier (noch) nicht gemischt. (z.B. 3+ 4 * 2 gehört nicht </w:t>
      </w:r>
      <w:r w:rsidRPr="00BD4AEA">
        <w:t>dazu) Es</w:t>
      </w:r>
      <w:r w:rsidRPr="00BD4AEA">
        <w:t xml:space="preserve"> soll aber möglich sein, negative Zahlen zu multiplizieren.</w:t>
      </w:r>
    </w:p>
    <w:p w14:paraId="20A8709A" w14:textId="773A04BD" w:rsidR="00BD4AEA" w:rsidRDefault="001C4DC4" w:rsidP="00BD4AEA">
      <w:pPr>
        <w:spacing w:after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3C9E23" wp14:editId="07D4BF00">
            <wp:simplePos x="0" y="0"/>
            <wp:positionH relativeFrom="margin">
              <wp:align>right</wp:align>
            </wp:positionH>
            <wp:positionV relativeFrom="paragraph">
              <wp:posOffset>4502</wp:posOffset>
            </wp:positionV>
            <wp:extent cx="3254991" cy="2274907"/>
            <wp:effectExtent l="0" t="0" r="3175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91" cy="227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AEA" w:rsidRPr="00BD4AEA">
        <w:t>•Summieren</w:t>
      </w:r>
    </w:p>
    <w:p w14:paraId="57E0A186" w14:textId="5BF23DCF" w:rsidR="00BD4AEA" w:rsidRDefault="00BD4AEA" w:rsidP="00BD4AEA">
      <w:pPr>
        <w:spacing w:after="0"/>
      </w:pPr>
      <w:r w:rsidRPr="00BD4AEA">
        <w:t>•Subtrahieren</w:t>
      </w:r>
    </w:p>
    <w:p w14:paraId="4F1999D1" w14:textId="77777777" w:rsidR="00BD4AEA" w:rsidRDefault="00BD4AEA" w:rsidP="00BD4AEA">
      <w:pPr>
        <w:spacing w:after="0"/>
      </w:pPr>
      <w:r w:rsidRPr="00BD4AEA">
        <w:t>•Dividieren</w:t>
      </w:r>
    </w:p>
    <w:p w14:paraId="2EDFC54F" w14:textId="77777777" w:rsidR="00BD4AEA" w:rsidRDefault="00BD4AEA" w:rsidP="00BD4AEA">
      <w:pPr>
        <w:spacing w:after="0"/>
      </w:pPr>
      <w:r w:rsidRPr="00BD4AEA">
        <w:t>•Multiplizieren</w:t>
      </w:r>
    </w:p>
    <w:p w14:paraId="1A229F65" w14:textId="77777777" w:rsidR="00BD4AEA" w:rsidRDefault="00BD4AEA" w:rsidP="00BD4AEA">
      <w:pPr>
        <w:spacing w:after="0"/>
      </w:pPr>
      <w:r w:rsidRPr="00BD4AEA">
        <w:t>•Exponenten</w:t>
      </w:r>
    </w:p>
    <w:p w14:paraId="4C4F0F3D" w14:textId="77777777" w:rsidR="00BD4AEA" w:rsidRDefault="00BD4AEA" w:rsidP="00BD4AEA">
      <w:pPr>
        <w:spacing w:after="0"/>
      </w:pPr>
      <w:r w:rsidRPr="00BD4AEA">
        <w:t>•Wurzeln</w:t>
      </w:r>
    </w:p>
    <w:p w14:paraId="6F6A910B" w14:textId="4213C898" w:rsidR="00BD4AEA" w:rsidRDefault="00BD4AEA" w:rsidP="00BD4AEA">
      <w:pPr>
        <w:spacing w:after="0"/>
      </w:pPr>
      <w:r w:rsidRPr="00BD4AEA">
        <w:t>•Fakultät</w:t>
      </w:r>
    </w:p>
    <w:p w14:paraId="0C03526D" w14:textId="767DE5F4" w:rsidR="00BD4AEA" w:rsidRDefault="00BD4AEA" w:rsidP="00BD4AEA">
      <w:pPr>
        <w:spacing w:after="0"/>
      </w:pPr>
    </w:p>
    <w:p w14:paraId="56EBB0FC" w14:textId="41768B56" w:rsidR="00BD4AEA" w:rsidRDefault="00BD4AEA" w:rsidP="00BD4AEA">
      <w:pPr>
        <w:pStyle w:val="berschrift3"/>
      </w:pPr>
      <w:r>
        <w:t xml:space="preserve">Zusätzliche Features </w:t>
      </w:r>
    </w:p>
    <w:p w14:paraId="7BCC37BB" w14:textId="0B8B9140" w:rsidR="00BD4AEA" w:rsidRDefault="00BD4AEA" w:rsidP="00BD4AEA">
      <w:pPr>
        <w:pStyle w:val="berschrift3"/>
      </w:pPr>
      <w:r>
        <w:t>2D Features</w:t>
      </w:r>
    </w:p>
    <w:p w14:paraId="64C60950" w14:textId="77777777" w:rsidR="00BD4AEA" w:rsidRDefault="00BD4AEA" w:rsidP="00BD4AEA">
      <w:r w:rsidRPr="00BD4AEA">
        <w:t>Berechnen der Fläche von folgenden Flächen</w:t>
      </w:r>
      <w:r>
        <w:t>:</w:t>
      </w:r>
    </w:p>
    <w:p w14:paraId="28A15B8E" w14:textId="77777777" w:rsidR="00BD4AEA" w:rsidRDefault="00BD4AEA" w:rsidP="00BD4AEA">
      <w:pPr>
        <w:pStyle w:val="Listenabsatz"/>
        <w:numPr>
          <w:ilvl w:val="0"/>
          <w:numId w:val="14"/>
        </w:numPr>
        <w:spacing w:after="0"/>
      </w:pPr>
      <w:r w:rsidRPr="00BD4AEA">
        <w:t>Kreis</w:t>
      </w:r>
    </w:p>
    <w:p w14:paraId="5C736C08" w14:textId="77777777" w:rsidR="00BD4AEA" w:rsidRDefault="00BD4AEA" w:rsidP="00BD4AEA">
      <w:pPr>
        <w:pStyle w:val="Listenabsatz"/>
        <w:numPr>
          <w:ilvl w:val="0"/>
          <w:numId w:val="14"/>
        </w:numPr>
        <w:spacing w:after="0"/>
      </w:pPr>
      <w:r w:rsidRPr="00BD4AEA">
        <w:t>Quadrat</w:t>
      </w:r>
    </w:p>
    <w:p w14:paraId="54070F7B" w14:textId="77777777" w:rsidR="00BD4AEA" w:rsidRDefault="00BD4AEA" w:rsidP="00BD4AEA">
      <w:pPr>
        <w:pStyle w:val="Listenabsatz"/>
        <w:numPr>
          <w:ilvl w:val="0"/>
          <w:numId w:val="14"/>
        </w:numPr>
        <w:spacing w:after="0"/>
      </w:pPr>
      <w:r w:rsidRPr="00BD4AEA">
        <w:t>Rechteck</w:t>
      </w:r>
    </w:p>
    <w:p w14:paraId="2636CC0D" w14:textId="77777777" w:rsidR="00BD4AEA" w:rsidRDefault="00BD4AEA" w:rsidP="00BD4AEA">
      <w:pPr>
        <w:pStyle w:val="Listenabsatz"/>
        <w:numPr>
          <w:ilvl w:val="0"/>
          <w:numId w:val="14"/>
        </w:numPr>
        <w:spacing w:after="0"/>
      </w:pPr>
      <w:r w:rsidRPr="00BD4AEA">
        <w:t>Dreieck</w:t>
      </w:r>
    </w:p>
    <w:p w14:paraId="045002E5" w14:textId="79E01FF4" w:rsidR="00BD4AEA" w:rsidRPr="00BD4AEA" w:rsidRDefault="00BD4AEA" w:rsidP="00BD4AEA">
      <w:pPr>
        <w:pStyle w:val="Listenabsatz"/>
        <w:numPr>
          <w:ilvl w:val="0"/>
          <w:numId w:val="14"/>
        </w:numPr>
        <w:spacing w:after="0"/>
      </w:pPr>
      <w:r w:rsidRPr="00BD4AEA">
        <w:lastRenderedPageBreak/>
        <w:t>Trapez</w:t>
      </w:r>
    </w:p>
    <w:p w14:paraId="176B9D6E" w14:textId="398C3464" w:rsidR="00BD4AEA" w:rsidRDefault="00BD4AEA" w:rsidP="00BD4AEA">
      <w:pPr>
        <w:pStyle w:val="berschrift3"/>
      </w:pPr>
      <w:r>
        <w:t>3D Features</w:t>
      </w:r>
    </w:p>
    <w:p w14:paraId="5DB69BA4" w14:textId="77777777" w:rsidR="00893F00" w:rsidRDefault="00893F00" w:rsidP="00BD4AEA">
      <w:r>
        <w:rPr>
          <w:rFonts w:cs="Arial"/>
          <w:sz w:val="28"/>
          <w:szCs w:val="28"/>
          <w:shd w:val="clear" w:color="auto" w:fill="373636"/>
        </w:rPr>
        <w:br/>
      </w:r>
      <w:r w:rsidRPr="00893F00">
        <w:t>Berechnung des Volumens von folgenden Körpern</w:t>
      </w:r>
      <w:r>
        <w:t>:</w:t>
      </w:r>
    </w:p>
    <w:p w14:paraId="3C04F256" w14:textId="77777777" w:rsidR="00893F00" w:rsidRDefault="00893F00" w:rsidP="00893F00">
      <w:pPr>
        <w:pStyle w:val="Listenabsatz"/>
        <w:numPr>
          <w:ilvl w:val="0"/>
          <w:numId w:val="15"/>
        </w:numPr>
        <w:spacing w:after="0"/>
      </w:pPr>
      <w:r w:rsidRPr="00893F00">
        <w:t>Kugel</w:t>
      </w:r>
    </w:p>
    <w:p w14:paraId="49D53790" w14:textId="77777777" w:rsidR="00893F00" w:rsidRDefault="00893F00" w:rsidP="00893F00">
      <w:pPr>
        <w:pStyle w:val="Listenabsatz"/>
        <w:numPr>
          <w:ilvl w:val="0"/>
          <w:numId w:val="15"/>
        </w:numPr>
        <w:spacing w:after="0"/>
      </w:pPr>
      <w:r w:rsidRPr="00893F00">
        <w:t>Würfel</w:t>
      </w:r>
    </w:p>
    <w:p w14:paraId="19777577" w14:textId="77777777" w:rsidR="00893F00" w:rsidRDefault="00893F00" w:rsidP="00893F00">
      <w:pPr>
        <w:pStyle w:val="Listenabsatz"/>
        <w:numPr>
          <w:ilvl w:val="0"/>
          <w:numId w:val="15"/>
        </w:numPr>
        <w:spacing w:after="0"/>
      </w:pPr>
      <w:r w:rsidRPr="00893F00">
        <w:t>Quader</w:t>
      </w:r>
    </w:p>
    <w:p w14:paraId="673AA7AF" w14:textId="77777777" w:rsidR="00893F00" w:rsidRDefault="00893F00" w:rsidP="00893F00">
      <w:pPr>
        <w:pStyle w:val="Listenabsatz"/>
        <w:numPr>
          <w:ilvl w:val="0"/>
          <w:numId w:val="15"/>
        </w:numPr>
        <w:spacing w:after="0"/>
      </w:pPr>
      <w:r w:rsidRPr="00893F00">
        <w:t>Zylinder</w:t>
      </w:r>
    </w:p>
    <w:p w14:paraId="52C2B8E4" w14:textId="7B9D93C3" w:rsidR="00BD4AEA" w:rsidRPr="00BD4AEA" w:rsidRDefault="00893F00" w:rsidP="00893F00">
      <w:pPr>
        <w:pStyle w:val="Listenabsatz"/>
        <w:numPr>
          <w:ilvl w:val="0"/>
          <w:numId w:val="15"/>
        </w:numPr>
        <w:spacing w:after="0"/>
      </w:pPr>
      <w:r w:rsidRPr="00893F00">
        <w:t>Kegel</w:t>
      </w:r>
    </w:p>
    <w:p w14:paraId="0B92FE69" w14:textId="3A2B77D9" w:rsidR="005B4A4D" w:rsidRDefault="005B4A4D" w:rsidP="005B4A4D">
      <w:pPr>
        <w:pStyle w:val="berschrift2"/>
      </w:pPr>
      <w:bookmarkStart w:id="3" w:name="_Toc89847714"/>
      <w:r>
        <w:t>Anforderunge</w:t>
      </w:r>
      <w:r w:rsidR="00D81A50">
        <w:t>n</w:t>
      </w:r>
      <w:bookmarkEnd w:id="3"/>
    </w:p>
    <w:p w14:paraId="40E948D9" w14:textId="1CB5278A" w:rsidR="005B4A4D" w:rsidRDefault="005B4A4D" w:rsidP="005B4A4D">
      <w:pPr>
        <w:pStyle w:val="berschrift2"/>
      </w:pPr>
      <w:bookmarkStart w:id="4" w:name="_Toc89847715"/>
      <w:r>
        <w:t>Zusätzliche Anforderungen</w:t>
      </w:r>
      <w:bookmarkEnd w:id="4"/>
    </w:p>
    <w:p w14:paraId="6CBAA1BC" w14:textId="0CB83BC7" w:rsidR="005B4A4D" w:rsidRDefault="005B4A4D" w:rsidP="005B4A4D">
      <w:pPr>
        <w:pStyle w:val="berschrift2"/>
      </w:pPr>
      <w:bookmarkStart w:id="5" w:name="_Toc89847716"/>
      <w:r>
        <w:t>Formale Aspekte</w:t>
      </w:r>
      <w:bookmarkEnd w:id="5"/>
    </w:p>
    <w:p w14:paraId="46A64C85" w14:textId="35754517" w:rsidR="004C45C8" w:rsidRDefault="004C45C8" w:rsidP="004C45C8">
      <w:pPr>
        <w:pStyle w:val="berschrift1"/>
      </w:pPr>
      <w:bookmarkStart w:id="6" w:name="_Toc89847717"/>
      <w:r>
        <w:t>Plan</w:t>
      </w:r>
      <w:r w:rsidR="004C5203">
        <w:t>ung</w:t>
      </w:r>
      <w:bookmarkEnd w:id="6"/>
    </w:p>
    <w:p w14:paraId="3D266640" w14:textId="41C2E2D4" w:rsidR="008400BA" w:rsidRPr="00C91F8D" w:rsidRDefault="0012528E" w:rsidP="00C91F8D">
      <w:pPr>
        <w:pStyle w:val="berschrift2"/>
      </w:pPr>
      <w:bookmarkStart w:id="7" w:name="_Toc89847718"/>
      <w:r>
        <w:t>Aufteilung</w:t>
      </w:r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403"/>
        <w:gridCol w:w="2828"/>
      </w:tblGrid>
      <w:tr w:rsidR="00C91F8D" w14:paraId="381727B4" w14:textId="77777777" w:rsidTr="0085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03" w:type="dxa"/>
            <w:shd w:val="clear" w:color="auto" w:fill="273493"/>
          </w:tcPr>
          <w:p w14:paraId="2793B163" w14:textId="066D9A9E" w:rsidR="00C91F8D" w:rsidRPr="00C91F8D" w:rsidRDefault="00C91F8D" w:rsidP="00C91F8D">
            <w:pPr>
              <w:rPr>
                <w:color w:val="FFFFFF" w:themeColor="background1"/>
              </w:rPr>
            </w:pPr>
            <w:r w:rsidRPr="00C91F8D">
              <w:rPr>
                <w:color w:val="FFFFFF" w:themeColor="background1"/>
              </w:rPr>
              <w:t>Bereich</w:t>
            </w:r>
          </w:p>
        </w:tc>
        <w:tc>
          <w:tcPr>
            <w:tcW w:w="2828" w:type="dxa"/>
            <w:shd w:val="clear" w:color="auto" w:fill="273493"/>
          </w:tcPr>
          <w:p w14:paraId="6808E3C7" w14:textId="18C761CC" w:rsidR="00C91F8D" w:rsidRPr="00C91F8D" w:rsidRDefault="00C91F8D" w:rsidP="00C91F8D">
            <w:pPr>
              <w:rPr>
                <w:color w:val="FFFFFF" w:themeColor="background1"/>
              </w:rPr>
            </w:pPr>
            <w:r w:rsidRPr="00C91F8D">
              <w:rPr>
                <w:color w:val="FFFFFF" w:themeColor="background1"/>
              </w:rPr>
              <w:t>Verantwortlich</w:t>
            </w:r>
          </w:p>
        </w:tc>
      </w:tr>
      <w:tr w:rsidR="00C91F8D" w14:paraId="584897C8" w14:textId="77777777" w:rsidTr="00573AE0">
        <w:tc>
          <w:tcPr>
            <w:tcW w:w="6403" w:type="dxa"/>
          </w:tcPr>
          <w:p w14:paraId="6B5AF922" w14:textId="078F945B" w:rsidR="00C91F8D" w:rsidRDefault="00C91F8D" w:rsidP="00C91F8D">
            <w:r>
              <w:t>Führen und Aktualisieren der Dokumentation</w:t>
            </w:r>
          </w:p>
        </w:tc>
        <w:tc>
          <w:tcPr>
            <w:tcW w:w="2828" w:type="dxa"/>
          </w:tcPr>
          <w:p w14:paraId="1C1477E7" w14:textId="31210AB4" w:rsidR="00C91F8D" w:rsidRDefault="00C91F8D" w:rsidP="00573AE0">
            <w:pPr>
              <w:jc w:val="right"/>
            </w:pPr>
            <w:r>
              <w:t>J</w:t>
            </w:r>
            <w:r w:rsidR="00047F84">
              <w:t>.</w:t>
            </w:r>
            <w:r>
              <w:t>Schefer</w:t>
            </w:r>
            <w:r w:rsidR="00047F84">
              <w:t xml:space="preserve"> / C.Zollinger</w:t>
            </w:r>
          </w:p>
        </w:tc>
      </w:tr>
      <w:tr w:rsidR="00C91F8D" w14:paraId="25D58078" w14:textId="77777777" w:rsidTr="00573AE0">
        <w:tc>
          <w:tcPr>
            <w:tcW w:w="6403" w:type="dxa"/>
          </w:tcPr>
          <w:p w14:paraId="73F3BCB4" w14:textId="12527476" w:rsidR="00C91F8D" w:rsidRDefault="00C91F8D" w:rsidP="00C91F8D">
            <w:r>
              <w:t>Bereitstellung der Hardware</w:t>
            </w:r>
          </w:p>
        </w:tc>
        <w:tc>
          <w:tcPr>
            <w:tcW w:w="2828" w:type="dxa"/>
          </w:tcPr>
          <w:p w14:paraId="689B388E" w14:textId="6BB72327" w:rsidR="00C91F8D" w:rsidRDefault="00047F84" w:rsidP="00573AE0">
            <w:pPr>
              <w:jc w:val="right"/>
            </w:pPr>
            <w:r>
              <w:t>Alle</w:t>
            </w:r>
          </w:p>
        </w:tc>
      </w:tr>
      <w:tr w:rsidR="00C91F8D" w14:paraId="411235CA" w14:textId="77777777" w:rsidTr="00573AE0">
        <w:tc>
          <w:tcPr>
            <w:tcW w:w="6403" w:type="dxa"/>
          </w:tcPr>
          <w:p w14:paraId="0AAE501E" w14:textId="71C831AF" w:rsidR="00C91F8D" w:rsidRDefault="00047F84" w:rsidP="00C91F8D">
            <w:r>
              <w:t>Main</w:t>
            </w:r>
          </w:p>
        </w:tc>
        <w:tc>
          <w:tcPr>
            <w:tcW w:w="2828" w:type="dxa"/>
          </w:tcPr>
          <w:p w14:paraId="5C443E2D" w14:textId="556D9932" w:rsidR="00C91F8D" w:rsidRDefault="00047F84" w:rsidP="00573AE0">
            <w:pPr>
              <w:jc w:val="right"/>
            </w:pPr>
            <w:r>
              <w:t>M.Kummer</w:t>
            </w:r>
          </w:p>
        </w:tc>
      </w:tr>
      <w:tr w:rsidR="00C91F8D" w14:paraId="73940268" w14:textId="77777777" w:rsidTr="00573AE0">
        <w:tc>
          <w:tcPr>
            <w:tcW w:w="6403" w:type="dxa"/>
          </w:tcPr>
          <w:p w14:paraId="72A6605E" w14:textId="213BBB5B" w:rsidR="00C91F8D" w:rsidRDefault="00047F84" w:rsidP="00C91F8D">
            <w:r>
              <w:t>Pflicht Features</w:t>
            </w:r>
          </w:p>
        </w:tc>
        <w:tc>
          <w:tcPr>
            <w:tcW w:w="2828" w:type="dxa"/>
          </w:tcPr>
          <w:p w14:paraId="73CBFC1E" w14:textId="4E7FF220" w:rsidR="00C91F8D" w:rsidRDefault="00573AE0" w:rsidP="00573AE0">
            <w:pPr>
              <w:jc w:val="right"/>
            </w:pPr>
            <w:r>
              <w:t>L</w:t>
            </w:r>
            <w:r w:rsidR="00047F84">
              <w:t>.</w:t>
            </w:r>
            <w:r>
              <w:t>Schrodt</w:t>
            </w:r>
          </w:p>
        </w:tc>
      </w:tr>
      <w:tr w:rsidR="00047F84" w14:paraId="4DBA467D" w14:textId="77777777" w:rsidTr="00573AE0">
        <w:tc>
          <w:tcPr>
            <w:tcW w:w="6403" w:type="dxa"/>
          </w:tcPr>
          <w:p w14:paraId="1586ABB5" w14:textId="7E067E49" w:rsidR="00047F84" w:rsidRDefault="00047F84" w:rsidP="00C91F8D">
            <w:r>
              <w:t>Wahl 2D Features</w:t>
            </w:r>
          </w:p>
        </w:tc>
        <w:tc>
          <w:tcPr>
            <w:tcW w:w="2828" w:type="dxa"/>
          </w:tcPr>
          <w:p w14:paraId="6A760C14" w14:textId="1FB6DED1" w:rsidR="00047F84" w:rsidRDefault="00047F84" w:rsidP="00573AE0">
            <w:pPr>
              <w:jc w:val="right"/>
            </w:pPr>
            <w:r>
              <w:t>M.Kummer</w:t>
            </w:r>
          </w:p>
        </w:tc>
      </w:tr>
      <w:tr w:rsidR="00047F84" w14:paraId="100EDF0F" w14:textId="77777777" w:rsidTr="00573AE0">
        <w:tc>
          <w:tcPr>
            <w:tcW w:w="6403" w:type="dxa"/>
          </w:tcPr>
          <w:p w14:paraId="5AB70C3E" w14:textId="21C882EA" w:rsidR="00047F84" w:rsidRDefault="00047F84" w:rsidP="00C91F8D">
            <w:r>
              <w:t xml:space="preserve">Wahl </w:t>
            </w:r>
            <w:r>
              <w:t>3</w:t>
            </w:r>
            <w:r>
              <w:t>D Features</w:t>
            </w:r>
          </w:p>
        </w:tc>
        <w:tc>
          <w:tcPr>
            <w:tcW w:w="2828" w:type="dxa"/>
          </w:tcPr>
          <w:p w14:paraId="3B5D944B" w14:textId="12F4A2D3" w:rsidR="00047F84" w:rsidRDefault="00047F84" w:rsidP="00573AE0">
            <w:pPr>
              <w:jc w:val="right"/>
            </w:pPr>
            <w:r>
              <w:t>J.Schefer / C.Zollinger</w:t>
            </w:r>
          </w:p>
        </w:tc>
      </w:tr>
      <w:tr w:rsidR="00C91F8D" w14:paraId="0EE0B55A" w14:textId="77777777" w:rsidTr="00573AE0">
        <w:tc>
          <w:tcPr>
            <w:tcW w:w="6403" w:type="dxa"/>
          </w:tcPr>
          <w:p w14:paraId="102D4532" w14:textId="6E6B9E75" w:rsidR="00C91F8D" w:rsidRDefault="00573AE0" w:rsidP="00C91F8D">
            <w:r>
              <w:t>Funktionstest und Kontrollen</w:t>
            </w:r>
          </w:p>
        </w:tc>
        <w:tc>
          <w:tcPr>
            <w:tcW w:w="2828" w:type="dxa"/>
          </w:tcPr>
          <w:p w14:paraId="33C45AEB" w14:textId="1B099C6E" w:rsidR="00C91F8D" w:rsidRDefault="00573AE0" w:rsidP="00573AE0">
            <w:pPr>
              <w:jc w:val="right"/>
            </w:pPr>
            <w:r>
              <w:t>L</w:t>
            </w:r>
            <w:r w:rsidR="00047F84">
              <w:t>.</w:t>
            </w:r>
            <w:r>
              <w:t>Schrodt</w:t>
            </w:r>
            <w:r w:rsidR="00047F84">
              <w:t xml:space="preserve"> </w:t>
            </w:r>
            <w:r>
              <w:t>/ J</w:t>
            </w:r>
            <w:r w:rsidR="00047F84">
              <w:t>.</w:t>
            </w:r>
            <w:r>
              <w:t>Schefer</w:t>
            </w:r>
          </w:p>
        </w:tc>
      </w:tr>
    </w:tbl>
    <w:p w14:paraId="47EC2469" w14:textId="6A4A3C6D" w:rsidR="002D5A32" w:rsidRPr="00D81A50" w:rsidRDefault="002D5A32" w:rsidP="0062689C">
      <w:pPr>
        <w:spacing w:after="0"/>
        <w:rPr>
          <w:rFonts w:eastAsiaTheme="majorEastAsia" w:cstheme="majorBidi"/>
          <w:b/>
          <w:bCs/>
          <w:sz w:val="24"/>
          <w:szCs w:val="26"/>
        </w:rPr>
      </w:pPr>
    </w:p>
    <w:p w14:paraId="3783BE01" w14:textId="4FFAE084" w:rsidR="00DB43DA" w:rsidRDefault="001621D8" w:rsidP="001621D8">
      <w:pPr>
        <w:pStyle w:val="berschrift2"/>
      </w:pPr>
      <w:bookmarkStart w:id="8" w:name="_Toc89847719"/>
      <w:r>
        <w:t>Zeitmanagement</w:t>
      </w:r>
      <w:bookmarkEnd w:id="8"/>
    </w:p>
    <w:p w14:paraId="4E46DB7E" w14:textId="372098F1" w:rsidR="001621D8" w:rsidRPr="001621D8" w:rsidRDefault="001621D8" w:rsidP="001621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02"/>
        <w:gridCol w:w="2449"/>
        <w:gridCol w:w="2410"/>
        <w:gridCol w:w="2970"/>
      </w:tblGrid>
      <w:tr w:rsidR="002167D6" w14:paraId="70A5FAE8" w14:textId="29F22EE1" w:rsidTr="0085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dxa"/>
            <w:shd w:val="clear" w:color="auto" w:fill="273493"/>
          </w:tcPr>
          <w:p w14:paraId="32FD4489" w14:textId="389E8940" w:rsidR="002167D6" w:rsidRPr="00A2579C" w:rsidRDefault="002167D6" w:rsidP="006C75C4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Tag</w:t>
            </w:r>
          </w:p>
        </w:tc>
        <w:tc>
          <w:tcPr>
            <w:tcW w:w="2449" w:type="dxa"/>
            <w:shd w:val="clear" w:color="auto" w:fill="273493"/>
          </w:tcPr>
          <w:p w14:paraId="393AFDEF" w14:textId="759ED115" w:rsidR="002167D6" w:rsidRPr="00A2579C" w:rsidRDefault="002167D6" w:rsidP="006C75C4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Ziele</w:t>
            </w:r>
          </w:p>
        </w:tc>
        <w:tc>
          <w:tcPr>
            <w:tcW w:w="2410" w:type="dxa"/>
            <w:shd w:val="clear" w:color="auto" w:fill="273493"/>
          </w:tcPr>
          <w:p w14:paraId="272C7C36" w14:textId="4DFBBDAD" w:rsidR="002167D6" w:rsidRPr="00A2579C" w:rsidRDefault="002167D6" w:rsidP="006C75C4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Erreichte Arbeit</w:t>
            </w:r>
          </w:p>
        </w:tc>
        <w:tc>
          <w:tcPr>
            <w:tcW w:w="2970" w:type="dxa"/>
            <w:shd w:val="clear" w:color="auto" w:fill="273493"/>
          </w:tcPr>
          <w:p w14:paraId="4AFD38E4" w14:textId="47BAFCE4" w:rsidR="002167D6" w:rsidRPr="00A2579C" w:rsidRDefault="002167D6" w:rsidP="006C75C4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Kommentar</w:t>
            </w:r>
          </w:p>
        </w:tc>
      </w:tr>
      <w:tr w:rsidR="002167D6" w14:paraId="6095B3AB" w14:textId="6F7C63C8" w:rsidTr="00BA7E88">
        <w:tc>
          <w:tcPr>
            <w:tcW w:w="1402" w:type="dxa"/>
          </w:tcPr>
          <w:p w14:paraId="2A978793" w14:textId="3E14C50A" w:rsidR="002167D6" w:rsidRDefault="002167D6" w:rsidP="006C75C4">
            <w:r>
              <w:t>Mittwoch</w:t>
            </w:r>
          </w:p>
        </w:tc>
        <w:tc>
          <w:tcPr>
            <w:tcW w:w="2449" w:type="dxa"/>
          </w:tcPr>
          <w:p w14:paraId="1238DE75" w14:textId="1443E1B3" w:rsidR="00FB47F7" w:rsidRDefault="00893F00" w:rsidP="00FB47F7">
            <w:pPr>
              <w:jc w:val="left"/>
            </w:pPr>
            <w:r>
              <w:t>Den Auftrag erfassen und verstehen</w:t>
            </w:r>
            <w:r w:rsidR="00FB47F7">
              <w:br/>
              <w:t>Die Aufgaben aufteilen</w:t>
            </w:r>
            <w:r w:rsidR="00FB47F7">
              <w:br/>
              <w:t>Fertigstellung des Main</w:t>
            </w:r>
            <w:r w:rsidR="00FB47F7">
              <w:br/>
              <w:t>Erstellen des Repositories</w:t>
            </w:r>
          </w:p>
        </w:tc>
        <w:tc>
          <w:tcPr>
            <w:tcW w:w="2410" w:type="dxa"/>
          </w:tcPr>
          <w:p w14:paraId="7D9C99D6" w14:textId="77777777" w:rsidR="007C53A2" w:rsidRDefault="007C53A2" w:rsidP="00390C8E">
            <w:pPr>
              <w:pStyle w:val="Listenabsatz"/>
              <w:ind w:left="360"/>
            </w:pPr>
          </w:p>
          <w:p w14:paraId="2ABAEFFE" w14:textId="25589376" w:rsidR="002167D6" w:rsidRDefault="002167D6" w:rsidP="00390C8E">
            <w:pPr>
              <w:jc w:val="left"/>
            </w:pPr>
          </w:p>
        </w:tc>
        <w:tc>
          <w:tcPr>
            <w:tcW w:w="2970" w:type="dxa"/>
          </w:tcPr>
          <w:p w14:paraId="120CF183" w14:textId="00C0C81E" w:rsidR="002167D6" w:rsidRDefault="002167D6" w:rsidP="00EA6CBB">
            <w:pPr>
              <w:jc w:val="left"/>
            </w:pPr>
          </w:p>
        </w:tc>
      </w:tr>
      <w:tr w:rsidR="002167D6" w14:paraId="60A05DE1" w14:textId="1599D9D4" w:rsidTr="00BA7E88">
        <w:tc>
          <w:tcPr>
            <w:tcW w:w="1402" w:type="dxa"/>
          </w:tcPr>
          <w:p w14:paraId="6A1AA380" w14:textId="53614E38" w:rsidR="002167D6" w:rsidRDefault="002167D6" w:rsidP="006C75C4">
            <w:r>
              <w:t>Donnerstag</w:t>
            </w:r>
          </w:p>
        </w:tc>
        <w:tc>
          <w:tcPr>
            <w:tcW w:w="2449" w:type="dxa"/>
          </w:tcPr>
          <w:p w14:paraId="1AFF536C" w14:textId="7EC9D679" w:rsidR="00353402" w:rsidRDefault="00353402" w:rsidP="00D81A50">
            <w:pPr>
              <w:pStyle w:val="Listenabsatz"/>
              <w:ind w:left="360"/>
            </w:pPr>
          </w:p>
        </w:tc>
        <w:tc>
          <w:tcPr>
            <w:tcW w:w="2410" w:type="dxa"/>
          </w:tcPr>
          <w:p w14:paraId="50301B9E" w14:textId="77777777" w:rsidR="002167D6" w:rsidRDefault="002167D6" w:rsidP="00D81A50">
            <w:pPr>
              <w:pStyle w:val="Listenabsatz"/>
              <w:ind w:left="360"/>
            </w:pPr>
          </w:p>
        </w:tc>
        <w:tc>
          <w:tcPr>
            <w:tcW w:w="2970" w:type="dxa"/>
          </w:tcPr>
          <w:p w14:paraId="4A464613" w14:textId="2035ED46" w:rsidR="002167D6" w:rsidRDefault="002167D6" w:rsidP="00EA6CBB">
            <w:pPr>
              <w:jc w:val="left"/>
            </w:pPr>
          </w:p>
        </w:tc>
      </w:tr>
      <w:tr w:rsidR="002167D6" w14:paraId="48232821" w14:textId="04FB1941" w:rsidTr="00BA7E88">
        <w:tc>
          <w:tcPr>
            <w:tcW w:w="1402" w:type="dxa"/>
          </w:tcPr>
          <w:p w14:paraId="033E66A5" w14:textId="3B2E83E6" w:rsidR="002167D6" w:rsidRDefault="002167D6" w:rsidP="006C75C4">
            <w:r>
              <w:lastRenderedPageBreak/>
              <w:t>Freitag</w:t>
            </w:r>
          </w:p>
        </w:tc>
        <w:tc>
          <w:tcPr>
            <w:tcW w:w="2449" w:type="dxa"/>
          </w:tcPr>
          <w:p w14:paraId="0BF47C9F" w14:textId="53AC2B0C" w:rsidR="00DD1079" w:rsidRDefault="00DD1079" w:rsidP="00D81A50">
            <w:pPr>
              <w:pStyle w:val="Listenabsatz"/>
              <w:ind w:left="360"/>
            </w:pPr>
          </w:p>
        </w:tc>
        <w:tc>
          <w:tcPr>
            <w:tcW w:w="2410" w:type="dxa"/>
          </w:tcPr>
          <w:p w14:paraId="3D5D877A" w14:textId="5613E104" w:rsidR="002167D6" w:rsidRDefault="002167D6" w:rsidP="00D81A50">
            <w:pPr>
              <w:pStyle w:val="Listenabsatz"/>
              <w:ind w:left="360"/>
            </w:pPr>
          </w:p>
        </w:tc>
        <w:tc>
          <w:tcPr>
            <w:tcW w:w="2970" w:type="dxa"/>
          </w:tcPr>
          <w:p w14:paraId="300477A1" w14:textId="4FDC6B79" w:rsidR="008400BA" w:rsidRDefault="008400BA" w:rsidP="008400BA">
            <w:pPr>
              <w:jc w:val="left"/>
            </w:pPr>
            <w:r>
              <w:br/>
            </w:r>
          </w:p>
        </w:tc>
      </w:tr>
    </w:tbl>
    <w:p w14:paraId="51847969" w14:textId="6A9E6C77" w:rsidR="006A078A" w:rsidRPr="006A078A" w:rsidRDefault="006A078A" w:rsidP="00D81A50">
      <w:pPr>
        <w:pStyle w:val="berschrift2"/>
        <w:numPr>
          <w:ilvl w:val="0"/>
          <w:numId w:val="0"/>
        </w:numPr>
      </w:pPr>
    </w:p>
    <w:p w14:paraId="515A8EC5" w14:textId="11F32C8B" w:rsidR="004C5203" w:rsidRDefault="004C5203" w:rsidP="004C5203">
      <w:pPr>
        <w:pStyle w:val="berschrift1"/>
      </w:pPr>
      <w:bookmarkStart w:id="9" w:name="_Toc89847720"/>
      <w:r>
        <w:t>Entscheidung</w:t>
      </w:r>
      <w:bookmarkEnd w:id="9"/>
    </w:p>
    <w:p w14:paraId="4FC8999B" w14:textId="6995D433" w:rsidR="00DB43DA" w:rsidRDefault="006B0E61" w:rsidP="006B0E61">
      <w:pPr>
        <w:pStyle w:val="berschrift2"/>
      </w:pPr>
      <w:bookmarkStart w:id="10" w:name="_Toc89847721"/>
      <w:r>
        <w:t>Ressourcen</w:t>
      </w:r>
      <w:bookmarkEnd w:id="10"/>
    </w:p>
    <w:p w14:paraId="33FA898F" w14:textId="20C8C15E" w:rsidR="00C15904" w:rsidRPr="00C15904" w:rsidRDefault="00C15904" w:rsidP="00C15904">
      <w:r>
        <w:t>In der Ressourcentabelle werden alle benutzen Software, Hardware, sowie Infrastrukturen aufgelistet. In der Spalte Verwendung wird unsere Verwendung des jeweiligen Produktes kurz erklärt.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7"/>
        <w:gridCol w:w="3118"/>
        <w:gridCol w:w="4246"/>
      </w:tblGrid>
      <w:tr w:rsidR="0071260F" w14:paraId="5A39D16C" w14:textId="1E1AF58F" w:rsidTr="0085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67" w:type="dxa"/>
            <w:shd w:val="clear" w:color="auto" w:fill="273493"/>
          </w:tcPr>
          <w:p w14:paraId="0B53A123" w14:textId="66CAD9E1" w:rsidR="0071260F" w:rsidRPr="00A2579C" w:rsidRDefault="0071260F" w:rsidP="0071260F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Kategorie</w:t>
            </w:r>
          </w:p>
        </w:tc>
        <w:tc>
          <w:tcPr>
            <w:tcW w:w="3118" w:type="dxa"/>
            <w:shd w:val="clear" w:color="auto" w:fill="273493"/>
          </w:tcPr>
          <w:p w14:paraId="2259630E" w14:textId="150662E2" w:rsidR="0071260F" w:rsidRPr="00A2579C" w:rsidRDefault="0071260F" w:rsidP="0071260F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Produkt</w:t>
            </w:r>
          </w:p>
        </w:tc>
        <w:tc>
          <w:tcPr>
            <w:tcW w:w="4246" w:type="dxa"/>
            <w:shd w:val="clear" w:color="auto" w:fill="273493"/>
          </w:tcPr>
          <w:p w14:paraId="0B4B3409" w14:textId="24778CEA" w:rsidR="0071260F" w:rsidRPr="00A2579C" w:rsidRDefault="0071260F" w:rsidP="0071260F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Verwendung</w:t>
            </w:r>
          </w:p>
        </w:tc>
      </w:tr>
      <w:tr w:rsidR="0071260F" w14:paraId="0BEC8314" w14:textId="5F1802E0" w:rsidTr="001C5CB5">
        <w:tc>
          <w:tcPr>
            <w:tcW w:w="1867" w:type="dxa"/>
          </w:tcPr>
          <w:p w14:paraId="7724050E" w14:textId="5387ABF2" w:rsidR="0071260F" w:rsidRDefault="00B01374" w:rsidP="0071260F">
            <w:r>
              <w:t>Software</w:t>
            </w:r>
          </w:p>
        </w:tc>
        <w:tc>
          <w:tcPr>
            <w:tcW w:w="3118" w:type="dxa"/>
          </w:tcPr>
          <w:p w14:paraId="3BE2EEB6" w14:textId="0E9A8591" w:rsidR="0071260F" w:rsidRDefault="0071260F" w:rsidP="0071260F"/>
        </w:tc>
        <w:tc>
          <w:tcPr>
            <w:tcW w:w="4246" w:type="dxa"/>
          </w:tcPr>
          <w:p w14:paraId="373341C3" w14:textId="4DB0B19C" w:rsidR="008C4584" w:rsidRDefault="008C4584" w:rsidP="008C4584">
            <w:pPr>
              <w:jc w:val="left"/>
            </w:pPr>
          </w:p>
        </w:tc>
      </w:tr>
      <w:tr w:rsidR="0071260F" w14:paraId="3CC39E4A" w14:textId="446EAF61" w:rsidTr="001C5CB5">
        <w:tc>
          <w:tcPr>
            <w:tcW w:w="1867" w:type="dxa"/>
          </w:tcPr>
          <w:p w14:paraId="0B6D4A45" w14:textId="1E9D51AA" w:rsidR="0071260F" w:rsidRDefault="00B01374" w:rsidP="0071260F">
            <w:r>
              <w:t>Software</w:t>
            </w:r>
          </w:p>
        </w:tc>
        <w:tc>
          <w:tcPr>
            <w:tcW w:w="3118" w:type="dxa"/>
          </w:tcPr>
          <w:p w14:paraId="7AC6EEC9" w14:textId="59CAE892" w:rsidR="0071260F" w:rsidRDefault="0071260F" w:rsidP="0071260F"/>
        </w:tc>
        <w:tc>
          <w:tcPr>
            <w:tcW w:w="4246" w:type="dxa"/>
          </w:tcPr>
          <w:p w14:paraId="654AF866" w14:textId="5902C19F" w:rsidR="0071260F" w:rsidRDefault="0071260F" w:rsidP="00390C8E">
            <w:pPr>
              <w:jc w:val="left"/>
            </w:pPr>
          </w:p>
        </w:tc>
      </w:tr>
      <w:tr w:rsidR="0071260F" w14:paraId="0BA09640" w14:textId="08284AEF" w:rsidTr="001C5CB5">
        <w:tc>
          <w:tcPr>
            <w:tcW w:w="1867" w:type="dxa"/>
          </w:tcPr>
          <w:p w14:paraId="379C4DBB" w14:textId="4D651F9F" w:rsidR="0071260F" w:rsidRDefault="00B01374" w:rsidP="0071260F">
            <w:r>
              <w:t>Software</w:t>
            </w:r>
          </w:p>
        </w:tc>
        <w:tc>
          <w:tcPr>
            <w:tcW w:w="3118" w:type="dxa"/>
          </w:tcPr>
          <w:p w14:paraId="025ED867" w14:textId="5083FAA0" w:rsidR="0071260F" w:rsidRDefault="00B01374" w:rsidP="0071260F">
            <w:r>
              <w:t>Word</w:t>
            </w:r>
          </w:p>
        </w:tc>
        <w:tc>
          <w:tcPr>
            <w:tcW w:w="4246" w:type="dxa"/>
          </w:tcPr>
          <w:p w14:paraId="0CCF5931" w14:textId="3503AF83" w:rsidR="0071260F" w:rsidRDefault="00951077" w:rsidP="00390C8E">
            <w:pPr>
              <w:jc w:val="left"/>
            </w:pPr>
            <w:r>
              <w:t>Erstellung des Auftrages, sowie des Projektauftrages</w:t>
            </w:r>
          </w:p>
        </w:tc>
      </w:tr>
      <w:tr w:rsidR="0071260F" w14:paraId="2708D9D3" w14:textId="099D6048" w:rsidTr="001C5CB5">
        <w:tc>
          <w:tcPr>
            <w:tcW w:w="1867" w:type="dxa"/>
          </w:tcPr>
          <w:p w14:paraId="2AB0DCE3" w14:textId="5631D672" w:rsidR="0071260F" w:rsidRDefault="00B01374" w:rsidP="0071260F">
            <w:r>
              <w:t>Software</w:t>
            </w:r>
          </w:p>
        </w:tc>
        <w:tc>
          <w:tcPr>
            <w:tcW w:w="3118" w:type="dxa"/>
          </w:tcPr>
          <w:p w14:paraId="5E16AD72" w14:textId="61CA787D" w:rsidR="0071260F" w:rsidRDefault="00B01374" w:rsidP="0071260F">
            <w:r>
              <w:t>Microsoft-Teams</w:t>
            </w:r>
          </w:p>
        </w:tc>
        <w:tc>
          <w:tcPr>
            <w:tcW w:w="4246" w:type="dxa"/>
          </w:tcPr>
          <w:p w14:paraId="75835576" w14:textId="65882C81" w:rsidR="0071260F" w:rsidRDefault="00951077" w:rsidP="00390C8E">
            <w:pPr>
              <w:jc w:val="left"/>
            </w:pPr>
            <w:r>
              <w:t>Kommunikation und Übermittlung von Bildern und Daten</w:t>
            </w:r>
          </w:p>
        </w:tc>
      </w:tr>
      <w:tr w:rsidR="00B01374" w14:paraId="55D76C6F" w14:textId="77777777" w:rsidTr="001C5CB5">
        <w:tc>
          <w:tcPr>
            <w:tcW w:w="1867" w:type="dxa"/>
          </w:tcPr>
          <w:p w14:paraId="36390AB0" w14:textId="79C9DEE4" w:rsidR="00B01374" w:rsidRDefault="00B812DB" w:rsidP="0071260F">
            <w:r>
              <w:t>Software</w:t>
            </w:r>
          </w:p>
        </w:tc>
        <w:tc>
          <w:tcPr>
            <w:tcW w:w="3118" w:type="dxa"/>
          </w:tcPr>
          <w:p w14:paraId="455BC393" w14:textId="068CC60F" w:rsidR="00B01374" w:rsidRDefault="00B01374" w:rsidP="0071260F"/>
        </w:tc>
        <w:tc>
          <w:tcPr>
            <w:tcW w:w="4246" w:type="dxa"/>
          </w:tcPr>
          <w:p w14:paraId="6C6ABCBC" w14:textId="584913E3" w:rsidR="00B01374" w:rsidRDefault="00B01374" w:rsidP="00390C8E">
            <w:pPr>
              <w:jc w:val="left"/>
            </w:pPr>
          </w:p>
        </w:tc>
      </w:tr>
      <w:tr w:rsidR="00B01374" w14:paraId="7DA041AC" w14:textId="77777777" w:rsidTr="001C5CB5">
        <w:tc>
          <w:tcPr>
            <w:tcW w:w="1867" w:type="dxa"/>
          </w:tcPr>
          <w:p w14:paraId="10EEC4CC" w14:textId="5D0FD83F" w:rsidR="00B01374" w:rsidRDefault="00B812DB" w:rsidP="0071260F">
            <w:r>
              <w:t>Infrastruktur</w:t>
            </w:r>
          </w:p>
        </w:tc>
        <w:tc>
          <w:tcPr>
            <w:tcW w:w="3118" w:type="dxa"/>
          </w:tcPr>
          <w:p w14:paraId="33007158" w14:textId="1A323DDE" w:rsidR="00B01374" w:rsidRDefault="00B812DB" w:rsidP="0071260F">
            <w:r>
              <w:t>WLAN</w:t>
            </w:r>
          </w:p>
        </w:tc>
        <w:tc>
          <w:tcPr>
            <w:tcW w:w="4246" w:type="dxa"/>
          </w:tcPr>
          <w:p w14:paraId="33090F64" w14:textId="74064D2F" w:rsidR="00B01374" w:rsidRDefault="00951077" w:rsidP="00390C8E">
            <w:pPr>
              <w:jc w:val="left"/>
            </w:pPr>
            <w:r>
              <w:t xml:space="preserve">Allgemeine Nutzung </w:t>
            </w:r>
          </w:p>
        </w:tc>
      </w:tr>
      <w:tr w:rsidR="00B01374" w14:paraId="30DC2EFD" w14:textId="77777777" w:rsidTr="001C5CB5">
        <w:tc>
          <w:tcPr>
            <w:tcW w:w="1867" w:type="dxa"/>
          </w:tcPr>
          <w:p w14:paraId="2294A639" w14:textId="2FAFCE04" w:rsidR="00B01374" w:rsidRDefault="00B812DB" w:rsidP="0071260F">
            <w:r>
              <w:t>Infrastruktur</w:t>
            </w:r>
          </w:p>
        </w:tc>
        <w:tc>
          <w:tcPr>
            <w:tcW w:w="3118" w:type="dxa"/>
          </w:tcPr>
          <w:p w14:paraId="3BB999BF" w14:textId="4E39E78F" w:rsidR="00B01374" w:rsidRDefault="00B812DB" w:rsidP="0071260F">
            <w:r>
              <w:t>Laptop (privat)</w:t>
            </w:r>
          </w:p>
        </w:tc>
        <w:tc>
          <w:tcPr>
            <w:tcW w:w="4246" w:type="dxa"/>
          </w:tcPr>
          <w:p w14:paraId="5A4C0156" w14:textId="50A688C5" w:rsidR="00B01374" w:rsidRDefault="00951077" w:rsidP="00390C8E">
            <w:pPr>
              <w:jc w:val="left"/>
            </w:pPr>
            <w:r>
              <w:t>Erstellen von Dokumenten und Programmieren des C-Codes</w:t>
            </w:r>
          </w:p>
        </w:tc>
      </w:tr>
      <w:tr w:rsidR="00B01374" w14:paraId="754A347E" w14:textId="77777777" w:rsidTr="001C5CB5">
        <w:tc>
          <w:tcPr>
            <w:tcW w:w="1867" w:type="dxa"/>
          </w:tcPr>
          <w:p w14:paraId="566995A0" w14:textId="067F3E35" w:rsidR="00B01374" w:rsidRDefault="00B812DB" w:rsidP="0071260F">
            <w:r>
              <w:t>Infrastruktur</w:t>
            </w:r>
          </w:p>
        </w:tc>
        <w:tc>
          <w:tcPr>
            <w:tcW w:w="3118" w:type="dxa"/>
          </w:tcPr>
          <w:p w14:paraId="2B9DF5DD" w14:textId="6AEF6390" w:rsidR="00B01374" w:rsidRDefault="00B812DB" w:rsidP="0071260F">
            <w:r>
              <w:t>Arbeitsplatz</w:t>
            </w:r>
          </w:p>
        </w:tc>
        <w:tc>
          <w:tcPr>
            <w:tcW w:w="4246" w:type="dxa"/>
          </w:tcPr>
          <w:p w14:paraId="65EDF7D9" w14:textId="77390C04" w:rsidR="00B01374" w:rsidRDefault="00951077" w:rsidP="00390C8E">
            <w:pPr>
              <w:jc w:val="left"/>
            </w:pPr>
            <w:r>
              <w:t>Allgemeine Nutzung</w:t>
            </w:r>
          </w:p>
        </w:tc>
      </w:tr>
      <w:tr w:rsidR="00B01374" w14:paraId="6395AD4D" w14:textId="77777777" w:rsidTr="001C5CB5">
        <w:tc>
          <w:tcPr>
            <w:tcW w:w="1867" w:type="dxa"/>
          </w:tcPr>
          <w:p w14:paraId="4784B6E0" w14:textId="6A8BA056" w:rsidR="00B01374" w:rsidRDefault="00B812DB" w:rsidP="0071260F">
            <w:r>
              <w:t>Hardware</w:t>
            </w:r>
          </w:p>
        </w:tc>
        <w:tc>
          <w:tcPr>
            <w:tcW w:w="3118" w:type="dxa"/>
          </w:tcPr>
          <w:p w14:paraId="49689CEB" w14:textId="48888A01" w:rsidR="00B01374" w:rsidRDefault="00893F00" w:rsidP="0071260F">
            <w:r>
              <w:t>Flipchart + Marker</w:t>
            </w:r>
          </w:p>
        </w:tc>
        <w:tc>
          <w:tcPr>
            <w:tcW w:w="4246" w:type="dxa"/>
          </w:tcPr>
          <w:p w14:paraId="4D58D2A4" w14:textId="389A7882" w:rsidR="00B01374" w:rsidRDefault="00893F00" w:rsidP="00390C8E">
            <w:pPr>
              <w:jc w:val="left"/>
            </w:pPr>
            <w:r>
              <w:t>Planung und Aufteilung</w:t>
            </w:r>
          </w:p>
        </w:tc>
      </w:tr>
      <w:tr w:rsidR="00B01374" w14:paraId="1BC7D2E4" w14:textId="77777777" w:rsidTr="001C5CB5">
        <w:tc>
          <w:tcPr>
            <w:tcW w:w="1867" w:type="dxa"/>
          </w:tcPr>
          <w:p w14:paraId="4BFD10EE" w14:textId="285EF83C" w:rsidR="00B01374" w:rsidRDefault="00B812DB" w:rsidP="0071260F">
            <w:r>
              <w:t>Hardware</w:t>
            </w:r>
          </w:p>
        </w:tc>
        <w:tc>
          <w:tcPr>
            <w:tcW w:w="3118" w:type="dxa"/>
          </w:tcPr>
          <w:p w14:paraId="467F4637" w14:textId="71F83005" w:rsidR="00B01374" w:rsidRDefault="00B01374" w:rsidP="0071260F"/>
        </w:tc>
        <w:tc>
          <w:tcPr>
            <w:tcW w:w="4246" w:type="dxa"/>
          </w:tcPr>
          <w:p w14:paraId="1BB577F6" w14:textId="3A9A26FA" w:rsidR="00B01374" w:rsidRDefault="00B01374" w:rsidP="00390C8E">
            <w:pPr>
              <w:jc w:val="left"/>
            </w:pPr>
          </w:p>
        </w:tc>
      </w:tr>
      <w:tr w:rsidR="00B01374" w14:paraId="23F05000" w14:textId="77777777" w:rsidTr="001C5CB5">
        <w:tc>
          <w:tcPr>
            <w:tcW w:w="1867" w:type="dxa"/>
          </w:tcPr>
          <w:p w14:paraId="761F1B67" w14:textId="5E65E272" w:rsidR="00B01374" w:rsidRDefault="00B812DB" w:rsidP="0071260F">
            <w:r>
              <w:t>Hardware</w:t>
            </w:r>
          </w:p>
        </w:tc>
        <w:tc>
          <w:tcPr>
            <w:tcW w:w="3118" w:type="dxa"/>
          </w:tcPr>
          <w:p w14:paraId="226B3974" w14:textId="59572826" w:rsidR="00B01374" w:rsidRPr="00B812DB" w:rsidRDefault="00B01374" w:rsidP="0071260F">
            <w:pPr>
              <w:rPr>
                <w:bCs/>
              </w:rPr>
            </w:pPr>
          </w:p>
        </w:tc>
        <w:tc>
          <w:tcPr>
            <w:tcW w:w="4246" w:type="dxa"/>
          </w:tcPr>
          <w:p w14:paraId="0687D483" w14:textId="46D61ECF" w:rsidR="00B01374" w:rsidRDefault="00B01374" w:rsidP="00390C8E">
            <w:pPr>
              <w:jc w:val="left"/>
            </w:pPr>
          </w:p>
        </w:tc>
      </w:tr>
      <w:tr w:rsidR="00B01374" w14:paraId="5BF0340A" w14:textId="77777777" w:rsidTr="001C5CB5">
        <w:tc>
          <w:tcPr>
            <w:tcW w:w="1867" w:type="dxa"/>
          </w:tcPr>
          <w:p w14:paraId="28A1858B" w14:textId="05AD28A7" w:rsidR="00B01374" w:rsidRDefault="00B812DB" w:rsidP="0071260F">
            <w:r>
              <w:t>Hardware</w:t>
            </w:r>
          </w:p>
        </w:tc>
        <w:tc>
          <w:tcPr>
            <w:tcW w:w="3118" w:type="dxa"/>
          </w:tcPr>
          <w:p w14:paraId="578CE21D" w14:textId="7FAC2F37" w:rsidR="00B01374" w:rsidRDefault="00B01374" w:rsidP="0071260F"/>
        </w:tc>
        <w:tc>
          <w:tcPr>
            <w:tcW w:w="4246" w:type="dxa"/>
          </w:tcPr>
          <w:p w14:paraId="52CB4A5A" w14:textId="1F68CACF" w:rsidR="00B01374" w:rsidRDefault="00B01374" w:rsidP="00390C8E">
            <w:pPr>
              <w:jc w:val="left"/>
            </w:pPr>
          </w:p>
        </w:tc>
      </w:tr>
      <w:tr w:rsidR="00B01374" w14:paraId="1EC20356" w14:textId="77777777" w:rsidTr="001C5CB5">
        <w:tc>
          <w:tcPr>
            <w:tcW w:w="1867" w:type="dxa"/>
          </w:tcPr>
          <w:p w14:paraId="298A3177" w14:textId="5EFD3E19" w:rsidR="00B01374" w:rsidRDefault="00B812DB" w:rsidP="0071260F">
            <w:r>
              <w:t>Hardware</w:t>
            </w:r>
          </w:p>
        </w:tc>
        <w:tc>
          <w:tcPr>
            <w:tcW w:w="3118" w:type="dxa"/>
          </w:tcPr>
          <w:p w14:paraId="35987BD8" w14:textId="0B9C4306" w:rsidR="00B01374" w:rsidRDefault="00B01374" w:rsidP="0071260F"/>
        </w:tc>
        <w:tc>
          <w:tcPr>
            <w:tcW w:w="4246" w:type="dxa"/>
          </w:tcPr>
          <w:p w14:paraId="35D3F09A" w14:textId="1239385A" w:rsidR="00B01374" w:rsidRDefault="00B01374" w:rsidP="00390C8E">
            <w:pPr>
              <w:jc w:val="left"/>
            </w:pPr>
          </w:p>
        </w:tc>
      </w:tr>
      <w:tr w:rsidR="00B812DB" w14:paraId="6F361582" w14:textId="77777777" w:rsidTr="001C5CB5">
        <w:tc>
          <w:tcPr>
            <w:tcW w:w="1867" w:type="dxa"/>
          </w:tcPr>
          <w:p w14:paraId="451F9475" w14:textId="0EDBC591" w:rsidR="00B812DB" w:rsidRDefault="00B812DB" w:rsidP="0071260F">
            <w:r>
              <w:t>Hardware</w:t>
            </w:r>
          </w:p>
        </w:tc>
        <w:tc>
          <w:tcPr>
            <w:tcW w:w="3118" w:type="dxa"/>
          </w:tcPr>
          <w:p w14:paraId="678F212C" w14:textId="04C40258" w:rsidR="00B812DB" w:rsidRPr="00B812DB" w:rsidRDefault="00B812DB" w:rsidP="00390C8E">
            <w:pPr>
              <w:jc w:val="left"/>
              <w:rPr>
                <w:bCs/>
              </w:rPr>
            </w:pPr>
          </w:p>
        </w:tc>
        <w:tc>
          <w:tcPr>
            <w:tcW w:w="4246" w:type="dxa"/>
          </w:tcPr>
          <w:p w14:paraId="78F87890" w14:textId="38337D4F" w:rsidR="00B812DB" w:rsidRDefault="00B812DB" w:rsidP="00390C8E">
            <w:pPr>
              <w:jc w:val="left"/>
            </w:pPr>
          </w:p>
        </w:tc>
      </w:tr>
    </w:tbl>
    <w:p w14:paraId="4896D6A9" w14:textId="32BDD942" w:rsidR="0071260F" w:rsidRDefault="0071260F" w:rsidP="0071260F"/>
    <w:p w14:paraId="26ED680F" w14:textId="4F709DC7" w:rsidR="00C26D0D" w:rsidRPr="00D81A50" w:rsidRDefault="004C5203" w:rsidP="00C26D0D">
      <w:pPr>
        <w:pStyle w:val="berschrift1"/>
      </w:pPr>
      <w:bookmarkStart w:id="11" w:name="_Toc89847722"/>
      <w:r>
        <w:t>Realisierun</w:t>
      </w:r>
      <w:r w:rsidR="00D81A50">
        <w:t>g</w:t>
      </w:r>
      <w:bookmarkEnd w:id="11"/>
    </w:p>
    <w:p w14:paraId="4133B423" w14:textId="4312279B" w:rsidR="00130922" w:rsidRDefault="006B0E61" w:rsidP="00130922">
      <w:pPr>
        <w:pStyle w:val="berschrift2"/>
      </w:pPr>
      <w:bookmarkStart w:id="12" w:name="_Toc89847723"/>
      <w:r>
        <w:t>Programmierung</w:t>
      </w:r>
      <w:bookmarkEnd w:id="12"/>
    </w:p>
    <w:p w14:paraId="20CF2A76" w14:textId="78E4D760" w:rsidR="004C5203" w:rsidRDefault="004C5203" w:rsidP="004C5203">
      <w:pPr>
        <w:pStyle w:val="berschrift1"/>
      </w:pPr>
      <w:bookmarkStart w:id="13" w:name="_Toc89847724"/>
      <w:r>
        <w:t>Kontrolle</w:t>
      </w:r>
      <w:bookmarkEnd w:id="13"/>
    </w:p>
    <w:p w14:paraId="7E27880A" w14:textId="79AF297E" w:rsidR="007A1785" w:rsidRDefault="007A1785" w:rsidP="007A1785">
      <w:pPr>
        <w:pStyle w:val="berschrift2"/>
      </w:pPr>
      <w:bookmarkStart w:id="14" w:name="_Toc89847725"/>
      <w:r>
        <w:t>Aufgetretene Probleme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10"/>
        <w:gridCol w:w="3402"/>
        <w:gridCol w:w="2119"/>
      </w:tblGrid>
      <w:tr w:rsidR="008C5AEC" w14:paraId="7BAFBEE0" w14:textId="77777777" w:rsidTr="0085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10" w:type="dxa"/>
            <w:shd w:val="clear" w:color="auto" w:fill="273493"/>
          </w:tcPr>
          <w:p w14:paraId="44B32047" w14:textId="34DD6BAD" w:rsidR="008C5AEC" w:rsidRPr="008C5AEC" w:rsidRDefault="008C5AEC" w:rsidP="007A1785">
            <w:pPr>
              <w:rPr>
                <w:color w:val="FFFFFF" w:themeColor="background1"/>
              </w:rPr>
            </w:pPr>
            <w:r w:rsidRPr="008C5AEC">
              <w:rPr>
                <w:color w:val="FFFFFF" w:themeColor="background1"/>
              </w:rPr>
              <w:t>Problem</w:t>
            </w:r>
          </w:p>
        </w:tc>
        <w:tc>
          <w:tcPr>
            <w:tcW w:w="3402" w:type="dxa"/>
            <w:shd w:val="clear" w:color="auto" w:fill="273493"/>
          </w:tcPr>
          <w:p w14:paraId="26EA158B" w14:textId="4A2E0D6F" w:rsidR="008C5AEC" w:rsidRPr="008C5AEC" w:rsidRDefault="008C5AEC" w:rsidP="007A1785">
            <w:pPr>
              <w:rPr>
                <w:color w:val="FFFFFF" w:themeColor="background1"/>
              </w:rPr>
            </w:pPr>
            <w:r w:rsidRPr="008C5AEC">
              <w:rPr>
                <w:color w:val="FFFFFF" w:themeColor="background1"/>
              </w:rPr>
              <w:t>Lösung</w:t>
            </w:r>
          </w:p>
        </w:tc>
        <w:tc>
          <w:tcPr>
            <w:tcW w:w="2119" w:type="dxa"/>
            <w:shd w:val="clear" w:color="auto" w:fill="273493"/>
          </w:tcPr>
          <w:p w14:paraId="7D492F7D" w14:textId="384649A7" w:rsidR="008C5AEC" w:rsidRPr="008C5AEC" w:rsidRDefault="008C5AEC" w:rsidP="007A1785">
            <w:pPr>
              <w:rPr>
                <w:color w:val="FFFFFF" w:themeColor="background1"/>
              </w:rPr>
            </w:pPr>
            <w:r w:rsidRPr="008C5AEC">
              <w:rPr>
                <w:color w:val="FFFFFF" w:themeColor="background1"/>
              </w:rPr>
              <w:t>Zeitaufwand in Min</w:t>
            </w:r>
          </w:p>
        </w:tc>
      </w:tr>
      <w:tr w:rsidR="008C5AEC" w14:paraId="32BF367B" w14:textId="77777777" w:rsidTr="008C5AEC">
        <w:tc>
          <w:tcPr>
            <w:tcW w:w="3710" w:type="dxa"/>
          </w:tcPr>
          <w:p w14:paraId="203A89F1" w14:textId="7F791BD9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00CAB20E" w14:textId="60FBA7C6" w:rsid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7B1D6BD8" w14:textId="642E583A" w:rsidR="008C5AEC" w:rsidRDefault="008C5AEC" w:rsidP="00F17075">
            <w:pPr>
              <w:jc w:val="right"/>
            </w:pPr>
          </w:p>
        </w:tc>
      </w:tr>
      <w:tr w:rsidR="008C5AEC" w14:paraId="2EA9A820" w14:textId="77777777" w:rsidTr="008C5AEC">
        <w:tc>
          <w:tcPr>
            <w:tcW w:w="3710" w:type="dxa"/>
          </w:tcPr>
          <w:p w14:paraId="6C99D92F" w14:textId="6211F5E9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652DCB5F" w14:textId="531EDD05" w:rsid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28DFD98C" w14:textId="316036B0" w:rsidR="008C5AEC" w:rsidRDefault="008C5AEC" w:rsidP="00F17075">
            <w:pPr>
              <w:jc w:val="right"/>
            </w:pPr>
          </w:p>
        </w:tc>
      </w:tr>
      <w:tr w:rsidR="008C5AEC" w14:paraId="48CD3416" w14:textId="77777777" w:rsidTr="008C5AEC">
        <w:tc>
          <w:tcPr>
            <w:tcW w:w="3710" w:type="dxa"/>
          </w:tcPr>
          <w:p w14:paraId="3DA3AC6A" w14:textId="39AE6CFE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4B1A41B6" w14:textId="223DD8AF" w:rsid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4957CFD7" w14:textId="6613D777" w:rsidR="008C5AEC" w:rsidRDefault="008C5AEC" w:rsidP="002B2174">
            <w:pPr>
              <w:jc w:val="right"/>
            </w:pPr>
          </w:p>
        </w:tc>
      </w:tr>
      <w:tr w:rsidR="008C5AEC" w14:paraId="1A89C340" w14:textId="77777777" w:rsidTr="008C5AEC">
        <w:tc>
          <w:tcPr>
            <w:tcW w:w="3710" w:type="dxa"/>
          </w:tcPr>
          <w:p w14:paraId="035406B0" w14:textId="2F37557E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4991477B" w14:textId="7735FD92" w:rsidR="008C5AEC" w:rsidRP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657026B4" w14:textId="739827AF" w:rsidR="008C5AEC" w:rsidRDefault="008C5AEC" w:rsidP="002B2174">
            <w:pPr>
              <w:jc w:val="right"/>
            </w:pPr>
          </w:p>
        </w:tc>
      </w:tr>
      <w:tr w:rsidR="008C5AEC" w14:paraId="38AD9E64" w14:textId="77777777" w:rsidTr="008C5AEC">
        <w:tc>
          <w:tcPr>
            <w:tcW w:w="3710" w:type="dxa"/>
          </w:tcPr>
          <w:p w14:paraId="32142B65" w14:textId="3A792C2A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4AD17D8F" w14:textId="0119164D" w:rsid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61CAB5CF" w14:textId="78D7926B" w:rsidR="008C5AEC" w:rsidRDefault="008C5AEC" w:rsidP="002B2174">
            <w:pPr>
              <w:jc w:val="right"/>
            </w:pPr>
          </w:p>
        </w:tc>
      </w:tr>
      <w:tr w:rsidR="008C5AEC" w14:paraId="25E85A9E" w14:textId="77777777" w:rsidTr="008C5AEC">
        <w:tc>
          <w:tcPr>
            <w:tcW w:w="3710" w:type="dxa"/>
          </w:tcPr>
          <w:p w14:paraId="77A23426" w14:textId="75AE1FB1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24B77D22" w14:textId="7998CAEF" w:rsid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2E484769" w14:textId="55A016D5" w:rsidR="008C5AEC" w:rsidRDefault="008C5AEC" w:rsidP="002B2174">
            <w:pPr>
              <w:jc w:val="right"/>
            </w:pPr>
          </w:p>
        </w:tc>
      </w:tr>
      <w:tr w:rsidR="008C5AEC" w14:paraId="1C295E12" w14:textId="77777777" w:rsidTr="008C5AEC">
        <w:tc>
          <w:tcPr>
            <w:tcW w:w="3710" w:type="dxa"/>
          </w:tcPr>
          <w:p w14:paraId="5DE92036" w14:textId="3897282F" w:rsidR="008C5AEC" w:rsidRDefault="008C5AEC" w:rsidP="00390C8E">
            <w:pPr>
              <w:jc w:val="left"/>
            </w:pPr>
          </w:p>
        </w:tc>
        <w:tc>
          <w:tcPr>
            <w:tcW w:w="3402" w:type="dxa"/>
          </w:tcPr>
          <w:p w14:paraId="53859607" w14:textId="698BF086" w:rsidR="008C5AEC" w:rsidRDefault="008C5AEC" w:rsidP="00390C8E">
            <w:pPr>
              <w:jc w:val="left"/>
            </w:pPr>
          </w:p>
        </w:tc>
        <w:tc>
          <w:tcPr>
            <w:tcW w:w="2119" w:type="dxa"/>
          </w:tcPr>
          <w:p w14:paraId="46D95F49" w14:textId="3402C6A8" w:rsidR="008C5AEC" w:rsidRDefault="008C5AEC" w:rsidP="002B2174">
            <w:pPr>
              <w:jc w:val="right"/>
            </w:pPr>
          </w:p>
        </w:tc>
      </w:tr>
      <w:tr w:rsidR="006F6D2D" w14:paraId="6CB52D81" w14:textId="77777777" w:rsidTr="008C5AEC">
        <w:tc>
          <w:tcPr>
            <w:tcW w:w="3710" w:type="dxa"/>
          </w:tcPr>
          <w:p w14:paraId="5227C5E3" w14:textId="0E0C265C" w:rsidR="006F6D2D" w:rsidRDefault="006F6D2D" w:rsidP="00390C8E">
            <w:pPr>
              <w:jc w:val="left"/>
            </w:pPr>
          </w:p>
        </w:tc>
        <w:tc>
          <w:tcPr>
            <w:tcW w:w="3402" w:type="dxa"/>
          </w:tcPr>
          <w:p w14:paraId="5ADF71C6" w14:textId="45BA1032" w:rsidR="006F6D2D" w:rsidRDefault="006F6D2D" w:rsidP="00390C8E">
            <w:pPr>
              <w:jc w:val="left"/>
            </w:pPr>
          </w:p>
        </w:tc>
        <w:tc>
          <w:tcPr>
            <w:tcW w:w="2119" w:type="dxa"/>
          </w:tcPr>
          <w:p w14:paraId="491CB0BD" w14:textId="19ED754F" w:rsidR="006F6D2D" w:rsidRDefault="006F6D2D" w:rsidP="002B2174">
            <w:pPr>
              <w:jc w:val="right"/>
            </w:pPr>
          </w:p>
        </w:tc>
      </w:tr>
    </w:tbl>
    <w:p w14:paraId="4FD7B285" w14:textId="77777777" w:rsidR="007A1785" w:rsidRPr="007A1785" w:rsidRDefault="007A1785" w:rsidP="007A1785"/>
    <w:p w14:paraId="426FBF0F" w14:textId="7AF578DB" w:rsidR="006B0E61" w:rsidRDefault="006B0E61" w:rsidP="006B0E61">
      <w:pPr>
        <w:pStyle w:val="berschrift2"/>
      </w:pPr>
      <w:bookmarkStart w:id="15" w:name="_Toc89847726"/>
      <w:r>
        <w:t>Planungskontrolle</w:t>
      </w:r>
      <w:bookmarkEnd w:id="15"/>
    </w:p>
    <w:p w14:paraId="362A5382" w14:textId="6B11C56B" w:rsidR="00007F12" w:rsidRPr="00007F12" w:rsidRDefault="00007F12" w:rsidP="00007F12">
      <w:r>
        <w:t>Im Abschnitt Planungskontrolle werden Tests analysiert, welche in Verlauf des Projektauftrages benutzt wurden. Die Tests variieren je nach Projekt. Es benötigt zudem verschiedene Test</w:t>
      </w:r>
      <w:r w:rsidR="001D3399">
        <w:t>s</w:t>
      </w:r>
      <w:r>
        <w:t>, um ein flächendeckendes Resultat zu erreichen.</w:t>
      </w:r>
    </w:p>
    <w:p w14:paraId="7AF56797" w14:textId="41C02D5C" w:rsidR="006B0E61" w:rsidRDefault="006B0E61" w:rsidP="006B0E61">
      <w:pPr>
        <w:pStyle w:val="berschrift2"/>
      </w:pPr>
      <w:bookmarkStart w:id="16" w:name="_Toc89847727"/>
      <w:r>
        <w:t>Funktionstest</w:t>
      </w:r>
      <w:bookmarkEnd w:id="16"/>
    </w:p>
    <w:p w14:paraId="049906C1" w14:textId="783D0647" w:rsidR="00007F12" w:rsidRDefault="00007F12" w:rsidP="00007F12">
      <w:r>
        <w:t>Funktionstest umschriebt eine Auswahl von verschiedenen Tests, welche bei einem Projekt zum Einsatz gekommen sind.</w:t>
      </w:r>
    </w:p>
    <w:p w14:paraId="5826CE3F" w14:textId="77777777" w:rsidR="00C131E2" w:rsidRPr="00007F12" w:rsidRDefault="00C131E2" w:rsidP="00007F12"/>
    <w:p w14:paraId="4967BA57" w14:textId="6BF32D6C" w:rsidR="005D474B" w:rsidRPr="008B4AAE" w:rsidRDefault="008B4AAE" w:rsidP="008B4AAE">
      <w:pPr>
        <w:pStyle w:val="berschrift3"/>
      </w:pPr>
      <w:bookmarkStart w:id="17" w:name="_Toc89847728"/>
      <w:r>
        <w:t>Testkonzept</w:t>
      </w:r>
      <w:bookmarkEnd w:id="17"/>
    </w:p>
    <w:p w14:paraId="227D65A5" w14:textId="2D8A1788" w:rsidR="00661680" w:rsidRDefault="008B4AAE" w:rsidP="00661680">
      <w:pPr>
        <w:pStyle w:val="berschrift3"/>
      </w:pPr>
      <w:bookmarkStart w:id="18" w:name="_Toc89847729"/>
      <w:r>
        <w:t>Black-Box-Test</w:t>
      </w:r>
      <w:bookmarkEnd w:id="18"/>
    </w:p>
    <w:p w14:paraId="79BA71C1" w14:textId="12E57A74" w:rsidR="005D474B" w:rsidRPr="007B01E9" w:rsidRDefault="008B4AAE" w:rsidP="007B01E9">
      <w:pPr>
        <w:pStyle w:val="berschrift3"/>
      </w:pPr>
      <w:bookmarkStart w:id="19" w:name="_Toc89847730"/>
      <w:r>
        <w:t>White-Box-Test</w:t>
      </w:r>
      <w:bookmarkEnd w:id="19"/>
    </w:p>
    <w:p w14:paraId="582A8CB8" w14:textId="7A743C21" w:rsidR="004B6565" w:rsidRDefault="004B6565" w:rsidP="004B6565">
      <w:pPr>
        <w:pStyle w:val="berschrift3"/>
      </w:pPr>
      <w:bookmarkStart w:id="20" w:name="_Toc89847731"/>
      <w:r>
        <w:t>Testdrehbuch</w:t>
      </w:r>
      <w:bookmarkEnd w:id="20"/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1708"/>
        <w:gridCol w:w="313"/>
        <w:gridCol w:w="1672"/>
        <w:gridCol w:w="1984"/>
        <w:gridCol w:w="851"/>
        <w:gridCol w:w="2148"/>
      </w:tblGrid>
      <w:tr w:rsidR="00A2579C" w14:paraId="636724DC" w14:textId="77777777" w:rsidTr="00EF4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0AD1E322" w14:textId="67D4203E" w:rsidR="004B6565" w:rsidRPr="00A2579C" w:rsidRDefault="004B6565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Testfall-Nr</w:t>
            </w:r>
            <w:r w:rsidR="005C3D31">
              <w:rPr>
                <w:color w:val="FFFFFF" w:themeColor="background1"/>
              </w:rPr>
              <w:t>.</w:t>
            </w:r>
          </w:p>
        </w:tc>
        <w:tc>
          <w:tcPr>
            <w:tcW w:w="6655" w:type="dxa"/>
            <w:gridSpan w:val="4"/>
            <w:shd w:val="clear" w:color="auto" w:fill="273493"/>
          </w:tcPr>
          <w:p w14:paraId="31033724" w14:textId="5BFAAEC5" w:rsidR="004B6565" w:rsidRPr="00A2579C" w:rsidRDefault="004B6565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1</w:t>
            </w:r>
          </w:p>
        </w:tc>
      </w:tr>
      <w:tr w:rsidR="00A2579C" w14:paraId="0E5DEC37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06FE0263" w14:textId="2A83DB25" w:rsidR="004B6565" w:rsidRPr="00A2579C" w:rsidRDefault="004B6565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Testfall-Bezeichnung</w:t>
            </w:r>
          </w:p>
        </w:tc>
        <w:tc>
          <w:tcPr>
            <w:tcW w:w="6655" w:type="dxa"/>
            <w:gridSpan w:val="4"/>
          </w:tcPr>
          <w:p w14:paraId="59AE4A1C" w14:textId="298F0533" w:rsidR="004B6565" w:rsidRDefault="004B6565" w:rsidP="004B6565"/>
        </w:tc>
      </w:tr>
      <w:tr w:rsidR="00A2579C" w14:paraId="0146B4CC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443BBDDE" w14:textId="245CF5D4" w:rsidR="004B6565" w:rsidRPr="00A2579C" w:rsidRDefault="004B6565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Anforderungs-Nr.</w:t>
            </w:r>
          </w:p>
        </w:tc>
        <w:tc>
          <w:tcPr>
            <w:tcW w:w="6655" w:type="dxa"/>
            <w:gridSpan w:val="4"/>
          </w:tcPr>
          <w:p w14:paraId="42EFB6DB" w14:textId="1D4F86C2" w:rsidR="004B6565" w:rsidRDefault="004B6565" w:rsidP="004B6565">
            <w:r>
              <w:t>1</w:t>
            </w:r>
          </w:p>
        </w:tc>
      </w:tr>
      <w:tr w:rsidR="00A2579C" w14:paraId="65FEBE55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1092A34B" w14:textId="497ECD47" w:rsidR="004B6565" w:rsidRPr="00A2579C" w:rsidRDefault="004B6565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Testumgebung</w:t>
            </w:r>
          </w:p>
        </w:tc>
        <w:tc>
          <w:tcPr>
            <w:tcW w:w="6655" w:type="dxa"/>
            <w:gridSpan w:val="4"/>
          </w:tcPr>
          <w:p w14:paraId="72DDBDAB" w14:textId="634AE6E4" w:rsidR="004B6565" w:rsidRDefault="0042679C" w:rsidP="008142A8">
            <w:pPr>
              <w:jc w:val="left"/>
            </w:pPr>
            <w:r>
              <w:t>Noser Young</w:t>
            </w:r>
          </w:p>
          <w:p w14:paraId="648F3C07" w14:textId="6EC72C86" w:rsidR="005D67D6" w:rsidRDefault="005D67D6" w:rsidP="008142A8">
            <w:pPr>
              <w:jc w:val="left"/>
            </w:pPr>
          </w:p>
        </w:tc>
      </w:tr>
      <w:tr w:rsidR="00A2579C" w14:paraId="737874DF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78D8A6AE" w14:textId="49A1ABF5" w:rsidR="004B6565" w:rsidRPr="00A2579C" w:rsidRDefault="005D67D6" w:rsidP="00A2579C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Zu testende Funktionalität</w:t>
            </w:r>
          </w:p>
        </w:tc>
        <w:tc>
          <w:tcPr>
            <w:tcW w:w="6655" w:type="dxa"/>
            <w:gridSpan w:val="4"/>
          </w:tcPr>
          <w:p w14:paraId="2A7F5F51" w14:textId="66947988" w:rsidR="004B6565" w:rsidRDefault="004B6565" w:rsidP="008142A8">
            <w:pPr>
              <w:jc w:val="left"/>
            </w:pPr>
          </w:p>
        </w:tc>
      </w:tr>
      <w:tr w:rsidR="00A2579C" w14:paraId="2E7EFDED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6F289608" w14:textId="596C123C" w:rsidR="004B6565" w:rsidRPr="00A2579C" w:rsidRDefault="005D67D6" w:rsidP="00A2579C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Datum der Testdurchführung</w:t>
            </w:r>
          </w:p>
        </w:tc>
        <w:tc>
          <w:tcPr>
            <w:tcW w:w="6655" w:type="dxa"/>
            <w:gridSpan w:val="4"/>
          </w:tcPr>
          <w:p w14:paraId="0310970A" w14:textId="6999EFE4" w:rsidR="004B6565" w:rsidRDefault="00A045CD" w:rsidP="004B6565">
            <w:r>
              <w:t>24</w:t>
            </w:r>
            <w:r w:rsidR="005D67D6">
              <w:t>.11.2021</w:t>
            </w:r>
          </w:p>
        </w:tc>
      </w:tr>
      <w:tr w:rsidR="005D67D6" w14:paraId="5B09506F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351273F2" w14:textId="555BA753" w:rsidR="005D67D6" w:rsidRPr="00A2579C" w:rsidRDefault="0081197E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Tester</w:t>
            </w:r>
          </w:p>
        </w:tc>
        <w:tc>
          <w:tcPr>
            <w:tcW w:w="6655" w:type="dxa"/>
            <w:gridSpan w:val="4"/>
          </w:tcPr>
          <w:p w14:paraId="1FF6D2FF" w14:textId="4B6F235D" w:rsidR="005D67D6" w:rsidRDefault="0081197E" w:rsidP="004B6565">
            <w:r>
              <w:t>Jan Schefer, Luk Schrodt</w:t>
            </w:r>
          </w:p>
        </w:tc>
      </w:tr>
      <w:tr w:rsidR="0081197E" w14:paraId="50753322" w14:textId="77777777" w:rsidTr="00EF4B8A">
        <w:trPr>
          <w:jc w:val="center"/>
        </w:trPr>
        <w:tc>
          <w:tcPr>
            <w:tcW w:w="9238" w:type="dxa"/>
            <w:gridSpan w:val="7"/>
            <w:shd w:val="clear" w:color="auto" w:fill="273493"/>
          </w:tcPr>
          <w:p w14:paraId="46D0B9D0" w14:textId="7FDA94AD" w:rsidR="0081197E" w:rsidRPr="00A2579C" w:rsidRDefault="0081197E" w:rsidP="004B656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Testschritte:</w:t>
            </w:r>
          </w:p>
        </w:tc>
      </w:tr>
      <w:tr w:rsidR="006B45F9" w14:paraId="36EA212E" w14:textId="77777777" w:rsidTr="00EF4B8A">
        <w:trPr>
          <w:jc w:val="center"/>
        </w:trPr>
        <w:tc>
          <w:tcPr>
            <w:tcW w:w="562" w:type="dxa"/>
            <w:shd w:val="clear" w:color="auto" w:fill="5C6BC0"/>
          </w:tcPr>
          <w:p w14:paraId="3F865C92" w14:textId="0A200B9D" w:rsidR="0081197E" w:rsidRDefault="0081197E" w:rsidP="0081197E">
            <w:pPr>
              <w:jc w:val="center"/>
            </w:pPr>
            <w:r>
              <w:t>Nr.</w:t>
            </w:r>
          </w:p>
        </w:tc>
        <w:tc>
          <w:tcPr>
            <w:tcW w:w="1708" w:type="dxa"/>
            <w:shd w:val="clear" w:color="auto" w:fill="5C6BC0"/>
          </w:tcPr>
          <w:p w14:paraId="209A3052" w14:textId="3C3B608C" w:rsidR="0081197E" w:rsidRDefault="003F2247" w:rsidP="004B6565">
            <w:r>
              <w:t>Aktion</w:t>
            </w:r>
          </w:p>
        </w:tc>
        <w:tc>
          <w:tcPr>
            <w:tcW w:w="1985" w:type="dxa"/>
            <w:gridSpan w:val="2"/>
            <w:shd w:val="clear" w:color="auto" w:fill="5C6BC0"/>
          </w:tcPr>
          <w:p w14:paraId="563C871D" w14:textId="178DC237" w:rsidR="0081197E" w:rsidRDefault="003F2247" w:rsidP="004B6565">
            <w:r>
              <w:t>Erwartetes Ergebnis</w:t>
            </w:r>
          </w:p>
        </w:tc>
        <w:tc>
          <w:tcPr>
            <w:tcW w:w="1984" w:type="dxa"/>
            <w:shd w:val="clear" w:color="auto" w:fill="5C6BC0"/>
          </w:tcPr>
          <w:p w14:paraId="6B184EC1" w14:textId="3978C711" w:rsidR="0081197E" w:rsidRDefault="003F2247" w:rsidP="004B6565">
            <w:r>
              <w:t>Effektives Ergebnis</w:t>
            </w:r>
          </w:p>
        </w:tc>
        <w:tc>
          <w:tcPr>
            <w:tcW w:w="851" w:type="dxa"/>
            <w:shd w:val="clear" w:color="auto" w:fill="5C6BC0"/>
          </w:tcPr>
          <w:p w14:paraId="1E923F8C" w14:textId="1036366F" w:rsidR="0081197E" w:rsidRDefault="003F2247" w:rsidP="004B6565">
            <w:r>
              <w:t>Erfüllt</w:t>
            </w:r>
          </w:p>
        </w:tc>
        <w:tc>
          <w:tcPr>
            <w:tcW w:w="2148" w:type="dxa"/>
            <w:shd w:val="clear" w:color="auto" w:fill="5C6BC0"/>
          </w:tcPr>
          <w:p w14:paraId="2EF98EDB" w14:textId="0845E366" w:rsidR="0081197E" w:rsidRDefault="003F2247" w:rsidP="004B6565">
            <w:r>
              <w:t>Kommentar</w:t>
            </w:r>
          </w:p>
        </w:tc>
      </w:tr>
      <w:tr w:rsidR="006B45F9" w14:paraId="6A0088BF" w14:textId="77777777" w:rsidTr="0039040D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36300D4A" w14:textId="318B086A" w:rsidR="003F2247" w:rsidRDefault="003F2247" w:rsidP="0081197E">
            <w:pPr>
              <w:jc w:val="center"/>
            </w:pPr>
            <w:r>
              <w:t>1</w:t>
            </w:r>
          </w:p>
        </w:tc>
        <w:tc>
          <w:tcPr>
            <w:tcW w:w="1708" w:type="dxa"/>
            <w:shd w:val="clear" w:color="auto" w:fill="FFFFFF" w:themeFill="background1"/>
          </w:tcPr>
          <w:p w14:paraId="6C7A9EC8" w14:textId="515CD28B" w:rsidR="003F2247" w:rsidRDefault="003F2247" w:rsidP="00390C8E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2A42C3" w14:textId="36E38472" w:rsidR="003F2247" w:rsidRDefault="003F2247" w:rsidP="00390C8E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6B500017" w14:textId="0046CAED" w:rsidR="003F2247" w:rsidRDefault="003F2247" w:rsidP="00390C8E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7720569B" w14:textId="54B00899" w:rsidR="003F2247" w:rsidRDefault="003F2247" w:rsidP="006B45F9">
            <w:pPr>
              <w:jc w:val="center"/>
            </w:pPr>
          </w:p>
        </w:tc>
        <w:tc>
          <w:tcPr>
            <w:tcW w:w="2148" w:type="dxa"/>
            <w:shd w:val="clear" w:color="auto" w:fill="FFFFFF" w:themeFill="background1"/>
          </w:tcPr>
          <w:p w14:paraId="2EA77A03" w14:textId="69073603" w:rsidR="003F2247" w:rsidRDefault="003F2247" w:rsidP="00390C8E">
            <w:pPr>
              <w:jc w:val="left"/>
            </w:pPr>
          </w:p>
        </w:tc>
      </w:tr>
      <w:tr w:rsidR="006B45F9" w14:paraId="70DFC5F7" w14:textId="77777777" w:rsidTr="0039040D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58BCA41C" w14:textId="3DCE9C1B" w:rsidR="003F2247" w:rsidRDefault="003F2247" w:rsidP="0081197E">
            <w:pPr>
              <w:jc w:val="center"/>
            </w:pPr>
            <w:r>
              <w:lastRenderedPageBreak/>
              <w:t>2</w:t>
            </w:r>
          </w:p>
        </w:tc>
        <w:tc>
          <w:tcPr>
            <w:tcW w:w="1708" w:type="dxa"/>
            <w:shd w:val="clear" w:color="auto" w:fill="FFFFFF" w:themeFill="background1"/>
          </w:tcPr>
          <w:p w14:paraId="57F09FDC" w14:textId="228626AD" w:rsidR="003F2247" w:rsidRDefault="003F2247" w:rsidP="00390C8E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531A505" w14:textId="405F4927" w:rsidR="006B45F9" w:rsidRDefault="006B45F9" w:rsidP="00390C8E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1C949273" w14:textId="2E7101D0" w:rsidR="003F2247" w:rsidRDefault="003F2247" w:rsidP="00390C8E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0AC31342" w14:textId="10DAA177" w:rsidR="003F2247" w:rsidRDefault="003F2247" w:rsidP="006B45F9">
            <w:pPr>
              <w:jc w:val="center"/>
            </w:pPr>
          </w:p>
        </w:tc>
        <w:tc>
          <w:tcPr>
            <w:tcW w:w="2148" w:type="dxa"/>
            <w:shd w:val="clear" w:color="auto" w:fill="FFFFFF" w:themeFill="background1"/>
          </w:tcPr>
          <w:p w14:paraId="78C67768" w14:textId="71061182" w:rsidR="003F2247" w:rsidRDefault="003F2247" w:rsidP="00390C8E">
            <w:pPr>
              <w:jc w:val="left"/>
            </w:pPr>
          </w:p>
        </w:tc>
      </w:tr>
      <w:tr w:rsidR="00CD1937" w14:paraId="72569F44" w14:textId="77777777" w:rsidTr="0039040D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48AD1D3" w14:textId="3066B71E" w:rsidR="00CD1937" w:rsidRDefault="00115B22" w:rsidP="0081197E">
            <w:pPr>
              <w:jc w:val="center"/>
            </w:pPr>
            <w:r>
              <w:t>3</w:t>
            </w:r>
          </w:p>
        </w:tc>
        <w:tc>
          <w:tcPr>
            <w:tcW w:w="1708" w:type="dxa"/>
            <w:shd w:val="clear" w:color="auto" w:fill="FFFFFF" w:themeFill="background1"/>
          </w:tcPr>
          <w:p w14:paraId="7CA0554E" w14:textId="22496054" w:rsidR="00CD1937" w:rsidRDefault="00CD1937" w:rsidP="00390C8E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DF58062" w14:textId="3C519EE4" w:rsidR="00CD1937" w:rsidRDefault="00CD1937" w:rsidP="00390C8E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3E4AEA92" w14:textId="7D6F926F" w:rsidR="00CD1937" w:rsidRDefault="00CD1937" w:rsidP="00390C8E">
            <w:pPr>
              <w:jc w:val="left"/>
            </w:pPr>
          </w:p>
        </w:tc>
        <w:tc>
          <w:tcPr>
            <w:tcW w:w="851" w:type="dxa"/>
            <w:shd w:val="clear" w:color="auto" w:fill="FFC000"/>
            <w:vAlign w:val="center"/>
          </w:tcPr>
          <w:p w14:paraId="5B15BB01" w14:textId="345A0B48" w:rsidR="00CD1937" w:rsidRDefault="00CD1937" w:rsidP="006B45F9">
            <w:pPr>
              <w:jc w:val="center"/>
            </w:pPr>
          </w:p>
        </w:tc>
        <w:tc>
          <w:tcPr>
            <w:tcW w:w="2148" w:type="dxa"/>
            <w:shd w:val="clear" w:color="auto" w:fill="FFFFFF" w:themeFill="background1"/>
          </w:tcPr>
          <w:p w14:paraId="6BB3F8A4" w14:textId="0F867598" w:rsidR="00CD1937" w:rsidRDefault="00CD1937" w:rsidP="00390C8E">
            <w:pPr>
              <w:jc w:val="left"/>
            </w:pPr>
          </w:p>
        </w:tc>
      </w:tr>
    </w:tbl>
    <w:p w14:paraId="5833A5EA" w14:textId="2EA51713" w:rsidR="00650700" w:rsidRDefault="00650700" w:rsidP="004B6565"/>
    <w:p w14:paraId="05A539BF" w14:textId="693D07B3" w:rsidR="004B6565" w:rsidRDefault="004B6565" w:rsidP="0062689C">
      <w:pPr>
        <w:spacing w:after="0"/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1701"/>
        <w:gridCol w:w="313"/>
        <w:gridCol w:w="1672"/>
        <w:gridCol w:w="1984"/>
        <w:gridCol w:w="851"/>
        <w:gridCol w:w="2148"/>
      </w:tblGrid>
      <w:tr w:rsidR="00540992" w:rsidRPr="00A2579C" w14:paraId="244649AD" w14:textId="77777777" w:rsidTr="0085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25E883B9" w14:textId="4FE5DBD0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Testfall-Nr</w:t>
            </w:r>
            <w:r w:rsidR="005C3D31">
              <w:rPr>
                <w:color w:val="FFFFFF" w:themeColor="background1"/>
              </w:rPr>
              <w:t>.</w:t>
            </w:r>
          </w:p>
        </w:tc>
        <w:tc>
          <w:tcPr>
            <w:tcW w:w="6655" w:type="dxa"/>
            <w:gridSpan w:val="4"/>
            <w:shd w:val="clear" w:color="auto" w:fill="273493"/>
          </w:tcPr>
          <w:p w14:paraId="641211EB" w14:textId="0DBCC414" w:rsidR="00540992" w:rsidRPr="00A2579C" w:rsidRDefault="00540992" w:rsidP="002365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</w:t>
            </w:r>
          </w:p>
        </w:tc>
      </w:tr>
      <w:tr w:rsidR="00540992" w14:paraId="334491AE" w14:textId="77777777" w:rsidTr="00852D33">
        <w:trPr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37853B81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Testfall-Bezeichnung</w:t>
            </w:r>
          </w:p>
        </w:tc>
        <w:tc>
          <w:tcPr>
            <w:tcW w:w="6655" w:type="dxa"/>
            <w:gridSpan w:val="4"/>
          </w:tcPr>
          <w:p w14:paraId="0D488C8C" w14:textId="740145A3" w:rsidR="00540992" w:rsidRDefault="00540992" w:rsidP="002365D5"/>
        </w:tc>
      </w:tr>
      <w:tr w:rsidR="00540992" w14:paraId="32AFD327" w14:textId="77777777" w:rsidTr="00852D33">
        <w:trPr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68958A3D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Anforderungs-Nr.</w:t>
            </w:r>
          </w:p>
        </w:tc>
        <w:tc>
          <w:tcPr>
            <w:tcW w:w="6655" w:type="dxa"/>
            <w:gridSpan w:val="4"/>
          </w:tcPr>
          <w:p w14:paraId="4BE531AF" w14:textId="77777777" w:rsidR="00540992" w:rsidRDefault="00540992" w:rsidP="002365D5">
            <w:r>
              <w:t>1</w:t>
            </w:r>
          </w:p>
        </w:tc>
      </w:tr>
      <w:tr w:rsidR="00540992" w14:paraId="624042EC" w14:textId="77777777" w:rsidTr="00852D33">
        <w:trPr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1E444B13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Testumgebung</w:t>
            </w:r>
          </w:p>
        </w:tc>
        <w:tc>
          <w:tcPr>
            <w:tcW w:w="6655" w:type="dxa"/>
            <w:gridSpan w:val="4"/>
          </w:tcPr>
          <w:p w14:paraId="3D00CB74" w14:textId="46CCBFC7" w:rsidR="00540992" w:rsidRDefault="0042679C" w:rsidP="008142A8">
            <w:pPr>
              <w:jc w:val="left"/>
            </w:pPr>
            <w:r>
              <w:t>Noser Young</w:t>
            </w:r>
          </w:p>
          <w:p w14:paraId="6289F9C7" w14:textId="6FD97739" w:rsidR="00540992" w:rsidRDefault="00540992" w:rsidP="008142A8">
            <w:pPr>
              <w:jc w:val="left"/>
            </w:pPr>
          </w:p>
        </w:tc>
      </w:tr>
      <w:tr w:rsidR="00540992" w14:paraId="11C7BCB7" w14:textId="77777777" w:rsidTr="00852D33">
        <w:trPr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56544CB2" w14:textId="77777777" w:rsidR="00540992" w:rsidRPr="00A2579C" w:rsidRDefault="00540992" w:rsidP="002365D5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Zu testende Funktionalität</w:t>
            </w:r>
          </w:p>
        </w:tc>
        <w:tc>
          <w:tcPr>
            <w:tcW w:w="6655" w:type="dxa"/>
            <w:gridSpan w:val="4"/>
          </w:tcPr>
          <w:p w14:paraId="7B0F3741" w14:textId="04BFAD09" w:rsidR="00540992" w:rsidRDefault="00540992" w:rsidP="008142A8">
            <w:pPr>
              <w:jc w:val="left"/>
            </w:pPr>
          </w:p>
        </w:tc>
      </w:tr>
      <w:tr w:rsidR="00540992" w14:paraId="7180D41D" w14:textId="77777777" w:rsidTr="00852D33">
        <w:trPr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369F74F3" w14:textId="77777777" w:rsidR="00540992" w:rsidRPr="00A2579C" w:rsidRDefault="00540992" w:rsidP="002365D5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Datum der Testdurchführung</w:t>
            </w:r>
          </w:p>
        </w:tc>
        <w:tc>
          <w:tcPr>
            <w:tcW w:w="6655" w:type="dxa"/>
            <w:gridSpan w:val="4"/>
          </w:tcPr>
          <w:p w14:paraId="1E565829" w14:textId="1AC85AFE" w:rsidR="00540992" w:rsidRDefault="00540992" w:rsidP="002365D5">
            <w:r>
              <w:t>25.11.2021</w:t>
            </w:r>
          </w:p>
        </w:tc>
      </w:tr>
      <w:tr w:rsidR="00540992" w14:paraId="07B02FAC" w14:textId="77777777" w:rsidTr="00852D33">
        <w:trPr>
          <w:jc w:val="center"/>
        </w:trPr>
        <w:tc>
          <w:tcPr>
            <w:tcW w:w="2576" w:type="dxa"/>
            <w:gridSpan w:val="3"/>
            <w:shd w:val="clear" w:color="auto" w:fill="273493"/>
          </w:tcPr>
          <w:p w14:paraId="765657B7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Tester</w:t>
            </w:r>
          </w:p>
        </w:tc>
        <w:tc>
          <w:tcPr>
            <w:tcW w:w="6655" w:type="dxa"/>
            <w:gridSpan w:val="4"/>
          </w:tcPr>
          <w:p w14:paraId="696FF8FF" w14:textId="77777777" w:rsidR="00540992" w:rsidRDefault="00540992" w:rsidP="002365D5">
            <w:r>
              <w:t>Jan Schefer, Luk Schrodt</w:t>
            </w:r>
          </w:p>
        </w:tc>
      </w:tr>
      <w:tr w:rsidR="00540992" w:rsidRPr="00A2579C" w14:paraId="5C741C2A" w14:textId="77777777" w:rsidTr="00852D33">
        <w:trPr>
          <w:jc w:val="center"/>
        </w:trPr>
        <w:tc>
          <w:tcPr>
            <w:tcW w:w="9231" w:type="dxa"/>
            <w:gridSpan w:val="7"/>
            <w:shd w:val="clear" w:color="auto" w:fill="273493"/>
          </w:tcPr>
          <w:p w14:paraId="0D219595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Testschritte:</w:t>
            </w:r>
          </w:p>
        </w:tc>
      </w:tr>
      <w:tr w:rsidR="00540992" w14:paraId="348BA738" w14:textId="77777777" w:rsidTr="00EF4B8A">
        <w:trPr>
          <w:jc w:val="center"/>
        </w:trPr>
        <w:tc>
          <w:tcPr>
            <w:tcW w:w="562" w:type="dxa"/>
            <w:shd w:val="clear" w:color="auto" w:fill="5C6BC0"/>
          </w:tcPr>
          <w:p w14:paraId="6D696972" w14:textId="77777777" w:rsidR="00540992" w:rsidRDefault="00540992" w:rsidP="002365D5">
            <w:pPr>
              <w:jc w:val="center"/>
            </w:pPr>
            <w:r>
              <w:t>Nr.</w:t>
            </w:r>
          </w:p>
        </w:tc>
        <w:tc>
          <w:tcPr>
            <w:tcW w:w="1701" w:type="dxa"/>
            <w:shd w:val="clear" w:color="auto" w:fill="5C6BC0"/>
          </w:tcPr>
          <w:p w14:paraId="7FFF33B8" w14:textId="77777777" w:rsidR="00540992" w:rsidRDefault="00540992" w:rsidP="002365D5">
            <w:r>
              <w:t>Aktion</w:t>
            </w:r>
          </w:p>
        </w:tc>
        <w:tc>
          <w:tcPr>
            <w:tcW w:w="1985" w:type="dxa"/>
            <w:gridSpan w:val="2"/>
            <w:shd w:val="clear" w:color="auto" w:fill="5C6BC0"/>
          </w:tcPr>
          <w:p w14:paraId="7C701D0A" w14:textId="77777777" w:rsidR="00540992" w:rsidRDefault="00540992" w:rsidP="002365D5">
            <w:r>
              <w:t>Erwartetes Ergebnis</w:t>
            </w:r>
          </w:p>
        </w:tc>
        <w:tc>
          <w:tcPr>
            <w:tcW w:w="1984" w:type="dxa"/>
            <w:shd w:val="clear" w:color="auto" w:fill="5C6BC0"/>
          </w:tcPr>
          <w:p w14:paraId="74170AEE" w14:textId="77777777" w:rsidR="00540992" w:rsidRDefault="00540992" w:rsidP="002365D5">
            <w:r>
              <w:t>Effektives Ergebnis</w:t>
            </w:r>
          </w:p>
        </w:tc>
        <w:tc>
          <w:tcPr>
            <w:tcW w:w="851" w:type="dxa"/>
            <w:shd w:val="clear" w:color="auto" w:fill="5C6BC0"/>
          </w:tcPr>
          <w:p w14:paraId="330B47DE" w14:textId="77777777" w:rsidR="00540992" w:rsidRDefault="00540992" w:rsidP="002365D5">
            <w:r>
              <w:t>Erfüllt</w:t>
            </w:r>
          </w:p>
        </w:tc>
        <w:tc>
          <w:tcPr>
            <w:tcW w:w="2148" w:type="dxa"/>
            <w:shd w:val="clear" w:color="auto" w:fill="5C6BC0"/>
          </w:tcPr>
          <w:p w14:paraId="52D0EFC8" w14:textId="77777777" w:rsidR="00540992" w:rsidRDefault="00540992" w:rsidP="002365D5">
            <w:r>
              <w:t>Kommentar</w:t>
            </w:r>
          </w:p>
        </w:tc>
      </w:tr>
      <w:tr w:rsidR="00540992" w14:paraId="55F4FA85" w14:textId="77777777" w:rsidTr="00B3472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20FA142" w14:textId="509B5DE5" w:rsidR="00540992" w:rsidRDefault="0039040D" w:rsidP="002365D5">
            <w:pPr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5CAA60BA" w14:textId="679D5C24" w:rsidR="00540992" w:rsidRDefault="00540992" w:rsidP="00650700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F4DB43D" w14:textId="1DDAA29E" w:rsidR="00540992" w:rsidRDefault="00540992" w:rsidP="00650700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33083485" w14:textId="72E387B8" w:rsidR="00540992" w:rsidRDefault="00540992" w:rsidP="00650700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5CD39A2C" w14:textId="580C81FC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3CCE6B3E" w14:textId="485DF854" w:rsidR="00540992" w:rsidRDefault="00540992" w:rsidP="00390C8E">
            <w:pPr>
              <w:jc w:val="left"/>
            </w:pPr>
          </w:p>
        </w:tc>
      </w:tr>
      <w:tr w:rsidR="004144A8" w14:paraId="0B38364D" w14:textId="77777777" w:rsidTr="00B3472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5F57754A" w14:textId="719BD39A" w:rsidR="004144A8" w:rsidRDefault="00650700" w:rsidP="002365D5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393B75C5" w14:textId="36C400EA" w:rsidR="004144A8" w:rsidRDefault="004144A8" w:rsidP="00650700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921D0E5" w14:textId="45570768" w:rsidR="004144A8" w:rsidRDefault="004144A8" w:rsidP="00650700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6157C239" w14:textId="71397C00" w:rsidR="004144A8" w:rsidRDefault="004144A8" w:rsidP="00650700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7EC2E729" w14:textId="53FECE34" w:rsidR="004144A8" w:rsidRDefault="004144A8" w:rsidP="002365D5"/>
        </w:tc>
        <w:tc>
          <w:tcPr>
            <w:tcW w:w="2148" w:type="dxa"/>
            <w:shd w:val="clear" w:color="auto" w:fill="FFFFFF" w:themeFill="background1"/>
          </w:tcPr>
          <w:p w14:paraId="162B03A9" w14:textId="1AE4BBA1" w:rsidR="004144A8" w:rsidRDefault="004144A8" w:rsidP="00390C8E">
            <w:pPr>
              <w:jc w:val="left"/>
            </w:pPr>
          </w:p>
        </w:tc>
      </w:tr>
      <w:tr w:rsidR="00540992" w14:paraId="7D0E909E" w14:textId="77777777" w:rsidTr="00B3472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4D08E0F9" w14:textId="0211BCCD" w:rsidR="00540992" w:rsidRDefault="00650700" w:rsidP="002365D5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68AB807A" w14:textId="7577B258" w:rsidR="00540992" w:rsidRDefault="00540992" w:rsidP="00650700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166CC83A" w14:textId="68508E80" w:rsidR="00540992" w:rsidRDefault="00540992" w:rsidP="00650700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664A0EDE" w14:textId="1DE4A9BE" w:rsidR="00540992" w:rsidRDefault="00540992" w:rsidP="00650700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42294486" w14:textId="4C777587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44369568" w14:textId="1863EC93" w:rsidR="00540992" w:rsidRDefault="00540992" w:rsidP="00390C8E">
            <w:pPr>
              <w:jc w:val="left"/>
            </w:pPr>
          </w:p>
        </w:tc>
      </w:tr>
      <w:tr w:rsidR="00650700" w14:paraId="54579298" w14:textId="77777777" w:rsidTr="00B3472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C66E962" w14:textId="17145BAE" w:rsidR="00650700" w:rsidRDefault="00B3472C" w:rsidP="00650700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031419FD" w14:textId="317787C5" w:rsidR="00650700" w:rsidRDefault="00650700" w:rsidP="00650700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535BA08" w14:textId="1E189E24" w:rsidR="00650700" w:rsidRDefault="00650700" w:rsidP="00650700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692E8472" w14:textId="1B86D150" w:rsidR="00650700" w:rsidRDefault="00650700" w:rsidP="00650700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389BFB75" w14:textId="39FF8B11" w:rsidR="00650700" w:rsidRDefault="00650700" w:rsidP="00650700"/>
        </w:tc>
        <w:tc>
          <w:tcPr>
            <w:tcW w:w="2148" w:type="dxa"/>
            <w:shd w:val="clear" w:color="auto" w:fill="FFFFFF" w:themeFill="background1"/>
          </w:tcPr>
          <w:p w14:paraId="530A7C83" w14:textId="0C01BEC0" w:rsidR="00650700" w:rsidRDefault="00650700" w:rsidP="00650700"/>
        </w:tc>
      </w:tr>
    </w:tbl>
    <w:p w14:paraId="599E3873" w14:textId="4A97BACE" w:rsidR="00B3472C" w:rsidRDefault="00B3472C" w:rsidP="004B6565"/>
    <w:p w14:paraId="07CFD129" w14:textId="655D450D" w:rsidR="00540992" w:rsidRDefault="00540992" w:rsidP="0062689C">
      <w:pPr>
        <w:spacing w:after="0"/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1745"/>
        <w:gridCol w:w="313"/>
        <w:gridCol w:w="1672"/>
        <w:gridCol w:w="1984"/>
        <w:gridCol w:w="851"/>
        <w:gridCol w:w="2148"/>
      </w:tblGrid>
      <w:tr w:rsidR="00540992" w:rsidRPr="00A2579C" w14:paraId="38E0B15C" w14:textId="77777777" w:rsidTr="00EF4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594752F2" w14:textId="402EACFA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Testfall-Nr</w:t>
            </w:r>
            <w:r w:rsidR="005C3D31">
              <w:rPr>
                <w:color w:val="FFFFFF" w:themeColor="background1"/>
              </w:rPr>
              <w:t>.</w:t>
            </w:r>
          </w:p>
        </w:tc>
        <w:tc>
          <w:tcPr>
            <w:tcW w:w="6655" w:type="dxa"/>
            <w:gridSpan w:val="4"/>
            <w:shd w:val="clear" w:color="auto" w:fill="273493"/>
          </w:tcPr>
          <w:p w14:paraId="204602A8" w14:textId="588F5EE7" w:rsidR="00540992" w:rsidRPr="00A2579C" w:rsidRDefault="00540992" w:rsidP="002365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</w:p>
        </w:tc>
      </w:tr>
      <w:tr w:rsidR="00540992" w14:paraId="4A575DFC" w14:textId="77777777" w:rsidTr="00EF4B8A">
        <w:trPr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1F00F775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Testfall-Bezeichnung</w:t>
            </w:r>
          </w:p>
        </w:tc>
        <w:tc>
          <w:tcPr>
            <w:tcW w:w="6655" w:type="dxa"/>
            <w:gridSpan w:val="4"/>
          </w:tcPr>
          <w:p w14:paraId="0321FF9A" w14:textId="51A06F5A" w:rsidR="00540992" w:rsidRDefault="00540992" w:rsidP="002365D5"/>
        </w:tc>
      </w:tr>
      <w:tr w:rsidR="00540992" w14:paraId="3C012659" w14:textId="77777777" w:rsidTr="00EF4B8A">
        <w:trPr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14BD5861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Anforderungs-Nr.</w:t>
            </w:r>
          </w:p>
        </w:tc>
        <w:tc>
          <w:tcPr>
            <w:tcW w:w="6655" w:type="dxa"/>
            <w:gridSpan w:val="4"/>
          </w:tcPr>
          <w:p w14:paraId="3EF444D3" w14:textId="77777777" w:rsidR="00540992" w:rsidRDefault="00540992" w:rsidP="002365D5">
            <w:r>
              <w:t>1</w:t>
            </w:r>
          </w:p>
        </w:tc>
      </w:tr>
      <w:tr w:rsidR="00540992" w14:paraId="156B574F" w14:textId="77777777" w:rsidTr="00EF4B8A">
        <w:trPr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1328FA0E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Testumgebung</w:t>
            </w:r>
          </w:p>
        </w:tc>
        <w:tc>
          <w:tcPr>
            <w:tcW w:w="6655" w:type="dxa"/>
            <w:gridSpan w:val="4"/>
          </w:tcPr>
          <w:p w14:paraId="260D96C5" w14:textId="73BD65B7" w:rsidR="00540992" w:rsidRDefault="0042679C" w:rsidP="008142A8">
            <w:pPr>
              <w:jc w:val="left"/>
            </w:pPr>
            <w:r>
              <w:t>Noser Young</w:t>
            </w:r>
          </w:p>
          <w:p w14:paraId="725DD96E" w14:textId="35162D51" w:rsidR="00540992" w:rsidRDefault="00540992" w:rsidP="008142A8">
            <w:pPr>
              <w:jc w:val="left"/>
            </w:pPr>
          </w:p>
        </w:tc>
      </w:tr>
      <w:tr w:rsidR="00540992" w14:paraId="7304BBEF" w14:textId="77777777" w:rsidTr="00EF4B8A">
        <w:trPr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52013F66" w14:textId="77777777" w:rsidR="00540992" w:rsidRPr="00A2579C" w:rsidRDefault="00540992" w:rsidP="002365D5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Zu testende Funktionalität</w:t>
            </w:r>
          </w:p>
        </w:tc>
        <w:tc>
          <w:tcPr>
            <w:tcW w:w="6655" w:type="dxa"/>
            <w:gridSpan w:val="4"/>
          </w:tcPr>
          <w:p w14:paraId="14EA13C2" w14:textId="12DCA0EC" w:rsidR="00540992" w:rsidRDefault="00540992" w:rsidP="008142A8">
            <w:pPr>
              <w:jc w:val="left"/>
            </w:pPr>
          </w:p>
        </w:tc>
      </w:tr>
      <w:tr w:rsidR="00540992" w14:paraId="4D23A4A9" w14:textId="77777777" w:rsidTr="00EF4B8A">
        <w:trPr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17AAC473" w14:textId="77777777" w:rsidR="00540992" w:rsidRPr="00A2579C" w:rsidRDefault="00540992" w:rsidP="002365D5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Datum der Testdurchführung</w:t>
            </w:r>
          </w:p>
        </w:tc>
        <w:tc>
          <w:tcPr>
            <w:tcW w:w="6655" w:type="dxa"/>
            <w:gridSpan w:val="4"/>
          </w:tcPr>
          <w:p w14:paraId="0D3F36BD" w14:textId="77777777" w:rsidR="00540992" w:rsidRDefault="00540992" w:rsidP="002365D5">
            <w:r>
              <w:t>25.11.2021</w:t>
            </w:r>
          </w:p>
        </w:tc>
      </w:tr>
      <w:tr w:rsidR="00540992" w14:paraId="3409F9B4" w14:textId="77777777" w:rsidTr="00EF4B8A">
        <w:trPr>
          <w:jc w:val="center"/>
        </w:trPr>
        <w:tc>
          <w:tcPr>
            <w:tcW w:w="2620" w:type="dxa"/>
            <w:gridSpan w:val="3"/>
            <w:shd w:val="clear" w:color="auto" w:fill="273493"/>
          </w:tcPr>
          <w:p w14:paraId="6B70C37B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Tester</w:t>
            </w:r>
          </w:p>
        </w:tc>
        <w:tc>
          <w:tcPr>
            <w:tcW w:w="6655" w:type="dxa"/>
            <w:gridSpan w:val="4"/>
          </w:tcPr>
          <w:p w14:paraId="60082896" w14:textId="77777777" w:rsidR="00540992" w:rsidRDefault="00540992" w:rsidP="002365D5">
            <w:r>
              <w:t>Jan Schefer, Luk Schrodt</w:t>
            </w:r>
          </w:p>
        </w:tc>
      </w:tr>
      <w:tr w:rsidR="00540992" w:rsidRPr="00A2579C" w14:paraId="617A71C0" w14:textId="77777777" w:rsidTr="00EF4B8A">
        <w:trPr>
          <w:jc w:val="center"/>
        </w:trPr>
        <w:tc>
          <w:tcPr>
            <w:tcW w:w="9275" w:type="dxa"/>
            <w:gridSpan w:val="7"/>
            <w:shd w:val="clear" w:color="auto" w:fill="273493"/>
          </w:tcPr>
          <w:p w14:paraId="7DBD47DA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Testschritte:</w:t>
            </w:r>
          </w:p>
        </w:tc>
      </w:tr>
      <w:tr w:rsidR="00540992" w14:paraId="79D11C90" w14:textId="77777777" w:rsidTr="00EF4B8A">
        <w:trPr>
          <w:jc w:val="center"/>
        </w:trPr>
        <w:tc>
          <w:tcPr>
            <w:tcW w:w="562" w:type="dxa"/>
            <w:shd w:val="clear" w:color="auto" w:fill="5C6BC0"/>
          </w:tcPr>
          <w:p w14:paraId="316AC0D2" w14:textId="77777777" w:rsidR="00540992" w:rsidRDefault="00540992" w:rsidP="002365D5">
            <w:pPr>
              <w:jc w:val="center"/>
            </w:pPr>
            <w:r>
              <w:t>Nr.</w:t>
            </w:r>
          </w:p>
        </w:tc>
        <w:tc>
          <w:tcPr>
            <w:tcW w:w="1745" w:type="dxa"/>
            <w:shd w:val="clear" w:color="auto" w:fill="5C6BC0"/>
          </w:tcPr>
          <w:p w14:paraId="67740B9B" w14:textId="77777777" w:rsidR="00540992" w:rsidRDefault="00540992" w:rsidP="002365D5">
            <w:r>
              <w:t>Aktion</w:t>
            </w:r>
          </w:p>
        </w:tc>
        <w:tc>
          <w:tcPr>
            <w:tcW w:w="1985" w:type="dxa"/>
            <w:gridSpan w:val="2"/>
            <w:shd w:val="clear" w:color="auto" w:fill="5C6BC0"/>
          </w:tcPr>
          <w:p w14:paraId="69EE38E9" w14:textId="77777777" w:rsidR="00540992" w:rsidRDefault="00540992" w:rsidP="002365D5">
            <w:r>
              <w:t>Erwartetes Ergebnis</w:t>
            </w:r>
          </w:p>
        </w:tc>
        <w:tc>
          <w:tcPr>
            <w:tcW w:w="1984" w:type="dxa"/>
            <w:shd w:val="clear" w:color="auto" w:fill="5C6BC0"/>
          </w:tcPr>
          <w:p w14:paraId="730A294B" w14:textId="77777777" w:rsidR="00540992" w:rsidRDefault="00540992" w:rsidP="002365D5">
            <w:r>
              <w:t>Effektives Ergebnis</w:t>
            </w:r>
          </w:p>
        </w:tc>
        <w:tc>
          <w:tcPr>
            <w:tcW w:w="851" w:type="dxa"/>
            <w:shd w:val="clear" w:color="auto" w:fill="5C6BC0"/>
          </w:tcPr>
          <w:p w14:paraId="67DF1C9A" w14:textId="77777777" w:rsidR="00540992" w:rsidRDefault="00540992" w:rsidP="002365D5">
            <w:r>
              <w:t>Erfüllt</w:t>
            </w:r>
          </w:p>
        </w:tc>
        <w:tc>
          <w:tcPr>
            <w:tcW w:w="2148" w:type="dxa"/>
            <w:shd w:val="clear" w:color="auto" w:fill="5C6BC0"/>
          </w:tcPr>
          <w:p w14:paraId="7559319C" w14:textId="77777777" w:rsidR="00540992" w:rsidRDefault="00540992" w:rsidP="002365D5">
            <w:r>
              <w:t>Kommentar</w:t>
            </w:r>
          </w:p>
        </w:tc>
      </w:tr>
      <w:tr w:rsidR="00540992" w14:paraId="6AD4A8FC" w14:textId="77777777" w:rsidTr="000B5B02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46352967" w14:textId="27470C22" w:rsidR="00540992" w:rsidRDefault="009456E3" w:rsidP="002365D5">
            <w:pPr>
              <w:jc w:val="center"/>
            </w:pPr>
            <w:r>
              <w:t>1</w:t>
            </w:r>
          </w:p>
        </w:tc>
        <w:tc>
          <w:tcPr>
            <w:tcW w:w="1745" w:type="dxa"/>
            <w:shd w:val="clear" w:color="auto" w:fill="FFFFFF" w:themeFill="background1"/>
          </w:tcPr>
          <w:p w14:paraId="008220ED" w14:textId="42F994DD" w:rsidR="00540992" w:rsidRDefault="00540992" w:rsidP="00B3472C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1B35C2AC" w14:textId="5E537698" w:rsidR="00540992" w:rsidRDefault="00540992" w:rsidP="00B3472C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7879F827" w14:textId="2210171D" w:rsidR="00540992" w:rsidRDefault="00540992" w:rsidP="00B3472C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7A31FA4C" w14:textId="45928BF5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6A5C1D15" w14:textId="2ED53D04" w:rsidR="00540992" w:rsidRDefault="00540992" w:rsidP="00B3472C">
            <w:pPr>
              <w:jc w:val="left"/>
            </w:pPr>
          </w:p>
        </w:tc>
      </w:tr>
      <w:tr w:rsidR="00B3472C" w14:paraId="6F0E7F89" w14:textId="77777777" w:rsidTr="000B5B02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65B659EF" w14:textId="6BA93A1C" w:rsidR="00B3472C" w:rsidRDefault="009456E3" w:rsidP="002365D5">
            <w:pPr>
              <w:jc w:val="center"/>
            </w:pPr>
            <w:r>
              <w:lastRenderedPageBreak/>
              <w:t>2</w:t>
            </w:r>
          </w:p>
        </w:tc>
        <w:tc>
          <w:tcPr>
            <w:tcW w:w="1745" w:type="dxa"/>
            <w:shd w:val="clear" w:color="auto" w:fill="FFFFFF" w:themeFill="background1"/>
          </w:tcPr>
          <w:p w14:paraId="1FA5152C" w14:textId="0F15A7AB" w:rsidR="00B3472C" w:rsidRDefault="00B3472C" w:rsidP="00B3472C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1B29E951" w14:textId="0A58E353" w:rsidR="00B3472C" w:rsidRDefault="00B3472C" w:rsidP="00B3472C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31E881F9" w14:textId="3D6C99E6" w:rsidR="00B3472C" w:rsidRDefault="00B3472C" w:rsidP="00B3472C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3FCEF41D" w14:textId="0FC2C0D6" w:rsidR="00B3472C" w:rsidRDefault="00B3472C" w:rsidP="002365D5"/>
        </w:tc>
        <w:tc>
          <w:tcPr>
            <w:tcW w:w="2148" w:type="dxa"/>
            <w:shd w:val="clear" w:color="auto" w:fill="FFFFFF" w:themeFill="background1"/>
          </w:tcPr>
          <w:p w14:paraId="0177E165" w14:textId="7BD0AE7C" w:rsidR="00B3472C" w:rsidRDefault="00B3472C" w:rsidP="00B3472C">
            <w:pPr>
              <w:jc w:val="left"/>
            </w:pPr>
          </w:p>
        </w:tc>
      </w:tr>
      <w:tr w:rsidR="00540992" w14:paraId="1B24FAF4" w14:textId="77777777" w:rsidTr="000B5B02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C1F3CF8" w14:textId="56272222" w:rsidR="00540992" w:rsidRDefault="009456E3" w:rsidP="002365D5">
            <w:pPr>
              <w:jc w:val="center"/>
            </w:pPr>
            <w:r>
              <w:t>3</w:t>
            </w:r>
          </w:p>
        </w:tc>
        <w:tc>
          <w:tcPr>
            <w:tcW w:w="1745" w:type="dxa"/>
            <w:shd w:val="clear" w:color="auto" w:fill="FFFFFF" w:themeFill="background1"/>
          </w:tcPr>
          <w:p w14:paraId="5573025C" w14:textId="61D9D1C6" w:rsidR="00540992" w:rsidRDefault="00540992" w:rsidP="00B3472C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82E758A" w14:textId="6020B558" w:rsidR="00540992" w:rsidRDefault="00540992" w:rsidP="00B3472C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695FFB1C" w14:textId="3EF88C07" w:rsidR="00540992" w:rsidRDefault="00540992" w:rsidP="00B3472C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2231420E" w14:textId="17EECB43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56BFE79B" w14:textId="4CCE0DA8" w:rsidR="00540992" w:rsidRDefault="00540992" w:rsidP="00B3472C">
            <w:pPr>
              <w:jc w:val="left"/>
            </w:pPr>
          </w:p>
        </w:tc>
      </w:tr>
      <w:tr w:rsidR="009456E3" w14:paraId="071BAF23" w14:textId="77777777" w:rsidTr="000B5B02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30F4FCB9" w14:textId="365543CD" w:rsidR="009456E3" w:rsidRDefault="009456E3" w:rsidP="009456E3">
            <w:pPr>
              <w:jc w:val="center"/>
            </w:pPr>
            <w:r>
              <w:t>4</w:t>
            </w:r>
          </w:p>
        </w:tc>
        <w:tc>
          <w:tcPr>
            <w:tcW w:w="1745" w:type="dxa"/>
            <w:shd w:val="clear" w:color="auto" w:fill="FFFFFF" w:themeFill="background1"/>
          </w:tcPr>
          <w:p w14:paraId="4190010A" w14:textId="7651DCDE" w:rsidR="009456E3" w:rsidRDefault="009456E3" w:rsidP="009456E3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C84A4D3" w14:textId="359027C1" w:rsidR="009456E3" w:rsidRDefault="009456E3" w:rsidP="009456E3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17B4200D" w14:textId="75360CA6" w:rsidR="009456E3" w:rsidRDefault="009456E3" w:rsidP="009456E3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743E4DB0" w14:textId="5F95143B" w:rsidR="009456E3" w:rsidRDefault="009456E3" w:rsidP="009456E3"/>
        </w:tc>
        <w:tc>
          <w:tcPr>
            <w:tcW w:w="2148" w:type="dxa"/>
            <w:shd w:val="clear" w:color="auto" w:fill="FFFFFF" w:themeFill="background1"/>
          </w:tcPr>
          <w:p w14:paraId="15375745" w14:textId="7C518CD7" w:rsidR="009456E3" w:rsidRDefault="009456E3" w:rsidP="009456E3">
            <w:pPr>
              <w:jc w:val="left"/>
            </w:pPr>
          </w:p>
        </w:tc>
      </w:tr>
      <w:tr w:rsidR="009456E3" w14:paraId="7F2DAD31" w14:textId="77777777" w:rsidTr="000B5B02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326997B8" w14:textId="432F8D8F" w:rsidR="009456E3" w:rsidRDefault="009456E3" w:rsidP="009456E3">
            <w:pPr>
              <w:jc w:val="center"/>
            </w:pPr>
            <w:r>
              <w:t>5</w:t>
            </w:r>
          </w:p>
        </w:tc>
        <w:tc>
          <w:tcPr>
            <w:tcW w:w="1745" w:type="dxa"/>
            <w:shd w:val="clear" w:color="auto" w:fill="FFFFFF" w:themeFill="background1"/>
          </w:tcPr>
          <w:p w14:paraId="17EE42BE" w14:textId="098DCC61" w:rsidR="009456E3" w:rsidRDefault="009456E3" w:rsidP="009456E3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A831EC8" w14:textId="15D78ECB" w:rsidR="009456E3" w:rsidRDefault="009456E3" w:rsidP="009456E3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0340BB7F" w14:textId="3F4359C4" w:rsidR="009456E3" w:rsidRDefault="009456E3" w:rsidP="009456E3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6565ACA2" w14:textId="536405E7" w:rsidR="009456E3" w:rsidRDefault="009456E3" w:rsidP="009456E3"/>
        </w:tc>
        <w:tc>
          <w:tcPr>
            <w:tcW w:w="2148" w:type="dxa"/>
            <w:shd w:val="clear" w:color="auto" w:fill="FFFFFF" w:themeFill="background1"/>
          </w:tcPr>
          <w:p w14:paraId="089CB739" w14:textId="3D9334F9" w:rsidR="009456E3" w:rsidRDefault="009456E3" w:rsidP="009456E3">
            <w:pPr>
              <w:jc w:val="left"/>
            </w:pPr>
          </w:p>
        </w:tc>
      </w:tr>
      <w:tr w:rsidR="009456E3" w14:paraId="284E02D4" w14:textId="77777777" w:rsidTr="000B5B02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4F428861" w14:textId="53CF4AEB" w:rsidR="009456E3" w:rsidRDefault="009456E3" w:rsidP="009456E3">
            <w:pPr>
              <w:jc w:val="center"/>
            </w:pPr>
            <w:r>
              <w:t>6</w:t>
            </w:r>
          </w:p>
        </w:tc>
        <w:tc>
          <w:tcPr>
            <w:tcW w:w="1745" w:type="dxa"/>
            <w:shd w:val="clear" w:color="auto" w:fill="FFFFFF" w:themeFill="background1"/>
          </w:tcPr>
          <w:p w14:paraId="4676E142" w14:textId="4FCF58DD" w:rsidR="009456E3" w:rsidRDefault="009456E3" w:rsidP="009456E3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59AC69A8" w14:textId="0CB32642" w:rsidR="009456E3" w:rsidRDefault="009456E3" w:rsidP="009456E3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465E3337" w14:textId="409E1C5E" w:rsidR="009456E3" w:rsidRDefault="009456E3" w:rsidP="009456E3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26DF8F03" w14:textId="6267BBD7" w:rsidR="009456E3" w:rsidRDefault="009456E3" w:rsidP="009456E3"/>
        </w:tc>
        <w:tc>
          <w:tcPr>
            <w:tcW w:w="2148" w:type="dxa"/>
            <w:shd w:val="clear" w:color="auto" w:fill="FFFFFF" w:themeFill="background1"/>
          </w:tcPr>
          <w:p w14:paraId="697E2B3F" w14:textId="1FE6556B" w:rsidR="009456E3" w:rsidRDefault="009456E3" w:rsidP="009456E3">
            <w:pPr>
              <w:jc w:val="left"/>
            </w:pPr>
          </w:p>
        </w:tc>
      </w:tr>
    </w:tbl>
    <w:p w14:paraId="02E9AABA" w14:textId="605EE9B5" w:rsidR="00540992" w:rsidRDefault="00540992" w:rsidP="004B6565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2"/>
        <w:gridCol w:w="1708"/>
        <w:gridCol w:w="313"/>
        <w:gridCol w:w="1672"/>
        <w:gridCol w:w="1984"/>
        <w:gridCol w:w="851"/>
        <w:gridCol w:w="2148"/>
      </w:tblGrid>
      <w:tr w:rsidR="00540992" w:rsidRPr="00A2579C" w14:paraId="5FAEF2B0" w14:textId="77777777" w:rsidTr="00EF4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7E989750" w14:textId="59AEDAAB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Testfall-Nr</w:t>
            </w:r>
            <w:r w:rsidR="005C3D31">
              <w:rPr>
                <w:color w:val="FFFFFF" w:themeColor="background1"/>
              </w:rPr>
              <w:t>.</w:t>
            </w:r>
          </w:p>
        </w:tc>
        <w:tc>
          <w:tcPr>
            <w:tcW w:w="6655" w:type="dxa"/>
            <w:gridSpan w:val="4"/>
            <w:shd w:val="clear" w:color="auto" w:fill="273493"/>
          </w:tcPr>
          <w:p w14:paraId="3EF1DCC3" w14:textId="7BA64331" w:rsidR="00540992" w:rsidRPr="00A2579C" w:rsidRDefault="00540992" w:rsidP="002365D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540992" w14:paraId="6D48048E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55A13F93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Testfall-Bezeichnung</w:t>
            </w:r>
          </w:p>
        </w:tc>
        <w:tc>
          <w:tcPr>
            <w:tcW w:w="6655" w:type="dxa"/>
            <w:gridSpan w:val="4"/>
          </w:tcPr>
          <w:p w14:paraId="2610CAFD" w14:textId="32319471" w:rsidR="00540992" w:rsidRDefault="00540992" w:rsidP="002365D5"/>
        </w:tc>
      </w:tr>
      <w:tr w:rsidR="00540992" w14:paraId="3E480E78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7EE3A1B6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Anforderungs-Nr.</w:t>
            </w:r>
          </w:p>
        </w:tc>
        <w:tc>
          <w:tcPr>
            <w:tcW w:w="6655" w:type="dxa"/>
            <w:gridSpan w:val="4"/>
          </w:tcPr>
          <w:p w14:paraId="7DBFB322" w14:textId="77777777" w:rsidR="00540992" w:rsidRDefault="00540992" w:rsidP="002365D5">
            <w:r>
              <w:t>1</w:t>
            </w:r>
          </w:p>
        </w:tc>
      </w:tr>
      <w:tr w:rsidR="00540992" w14:paraId="22BA7371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6D5FF9D1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Testumgebung</w:t>
            </w:r>
          </w:p>
        </w:tc>
        <w:tc>
          <w:tcPr>
            <w:tcW w:w="6655" w:type="dxa"/>
            <w:gridSpan w:val="4"/>
          </w:tcPr>
          <w:p w14:paraId="15FFBA2B" w14:textId="6FB692BD" w:rsidR="00540992" w:rsidRDefault="0042679C" w:rsidP="008142A8">
            <w:pPr>
              <w:jc w:val="left"/>
            </w:pPr>
            <w:r>
              <w:t>Noser Young</w:t>
            </w:r>
          </w:p>
          <w:p w14:paraId="0E95C530" w14:textId="073FB5E4" w:rsidR="00540992" w:rsidRDefault="00540992" w:rsidP="008142A8">
            <w:pPr>
              <w:jc w:val="left"/>
            </w:pPr>
          </w:p>
        </w:tc>
      </w:tr>
      <w:tr w:rsidR="00540992" w14:paraId="6AF8027A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65EB87F2" w14:textId="77777777" w:rsidR="00540992" w:rsidRPr="00A2579C" w:rsidRDefault="00540992" w:rsidP="002365D5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Zu testende Funktionalität</w:t>
            </w:r>
          </w:p>
        </w:tc>
        <w:tc>
          <w:tcPr>
            <w:tcW w:w="6655" w:type="dxa"/>
            <w:gridSpan w:val="4"/>
          </w:tcPr>
          <w:p w14:paraId="17CB3D36" w14:textId="4D4911E1" w:rsidR="00540992" w:rsidRDefault="00540992" w:rsidP="008142A8">
            <w:pPr>
              <w:jc w:val="left"/>
            </w:pPr>
          </w:p>
        </w:tc>
      </w:tr>
      <w:tr w:rsidR="00540992" w14:paraId="6CC1A6BD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4783F58F" w14:textId="77777777" w:rsidR="00540992" w:rsidRPr="00A2579C" w:rsidRDefault="00540992" w:rsidP="002365D5">
            <w:pPr>
              <w:jc w:val="left"/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Datum der Testdurchführung</w:t>
            </w:r>
          </w:p>
        </w:tc>
        <w:tc>
          <w:tcPr>
            <w:tcW w:w="6655" w:type="dxa"/>
            <w:gridSpan w:val="4"/>
          </w:tcPr>
          <w:p w14:paraId="2C7056E0" w14:textId="77777777" w:rsidR="00540992" w:rsidRDefault="00540992" w:rsidP="002365D5">
            <w:r>
              <w:t>25.11.2021</w:t>
            </w:r>
          </w:p>
        </w:tc>
      </w:tr>
      <w:tr w:rsidR="00540992" w14:paraId="61AA0ADA" w14:textId="77777777" w:rsidTr="00EF4B8A">
        <w:trPr>
          <w:jc w:val="center"/>
        </w:trPr>
        <w:tc>
          <w:tcPr>
            <w:tcW w:w="2583" w:type="dxa"/>
            <w:gridSpan w:val="3"/>
            <w:shd w:val="clear" w:color="auto" w:fill="273493"/>
          </w:tcPr>
          <w:p w14:paraId="5C2698EB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Tester</w:t>
            </w:r>
          </w:p>
        </w:tc>
        <w:tc>
          <w:tcPr>
            <w:tcW w:w="6655" w:type="dxa"/>
            <w:gridSpan w:val="4"/>
          </w:tcPr>
          <w:p w14:paraId="4FC55DBD" w14:textId="77777777" w:rsidR="00540992" w:rsidRDefault="00540992" w:rsidP="002365D5">
            <w:r>
              <w:t>Jan Schefer, Luk Schrodt</w:t>
            </w:r>
          </w:p>
        </w:tc>
      </w:tr>
      <w:tr w:rsidR="00540992" w:rsidRPr="00A2579C" w14:paraId="6D69B136" w14:textId="77777777" w:rsidTr="00EF4B8A">
        <w:trPr>
          <w:jc w:val="center"/>
        </w:trPr>
        <w:tc>
          <w:tcPr>
            <w:tcW w:w="9238" w:type="dxa"/>
            <w:gridSpan w:val="7"/>
            <w:shd w:val="clear" w:color="auto" w:fill="273493"/>
          </w:tcPr>
          <w:p w14:paraId="536F3C50" w14:textId="77777777" w:rsidR="00540992" w:rsidRPr="00A2579C" w:rsidRDefault="00540992" w:rsidP="002365D5">
            <w:pPr>
              <w:rPr>
                <w:color w:val="FFFFFF" w:themeColor="background1"/>
              </w:rPr>
            </w:pPr>
            <w:r w:rsidRPr="00A2579C">
              <w:rPr>
                <w:color w:val="FFFFFF" w:themeColor="background1"/>
              </w:rPr>
              <w:t>Testschritte:</w:t>
            </w:r>
          </w:p>
        </w:tc>
      </w:tr>
      <w:tr w:rsidR="00540992" w14:paraId="28781A93" w14:textId="77777777" w:rsidTr="00EF4B8A">
        <w:trPr>
          <w:jc w:val="center"/>
        </w:trPr>
        <w:tc>
          <w:tcPr>
            <w:tcW w:w="562" w:type="dxa"/>
            <w:shd w:val="clear" w:color="auto" w:fill="5C6BC0"/>
          </w:tcPr>
          <w:p w14:paraId="0AC050E4" w14:textId="77777777" w:rsidR="00540992" w:rsidRDefault="00540992" w:rsidP="002365D5">
            <w:pPr>
              <w:jc w:val="center"/>
            </w:pPr>
            <w:r>
              <w:t>Nr.</w:t>
            </w:r>
          </w:p>
        </w:tc>
        <w:tc>
          <w:tcPr>
            <w:tcW w:w="1708" w:type="dxa"/>
            <w:shd w:val="clear" w:color="auto" w:fill="5C6BC0"/>
          </w:tcPr>
          <w:p w14:paraId="0EEC0071" w14:textId="77777777" w:rsidR="00540992" w:rsidRDefault="00540992" w:rsidP="002365D5">
            <w:r>
              <w:t>Aktion</w:t>
            </w:r>
          </w:p>
        </w:tc>
        <w:tc>
          <w:tcPr>
            <w:tcW w:w="1985" w:type="dxa"/>
            <w:gridSpan w:val="2"/>
            <w:shd w:val="clear" w:color="auto" w:fill="5C6BC0"/>
          </w:tcPr>
          <w:p w14:paraId="0ED998B7" w14:textId="77777777" w:rsidR="00540992" w:rsidRDefault="00540992" w:rsidP="002365D5">
            <w:r>
              <w:t>Erwartetes Ergebnis</w:t>
            </w:r>
          </w:p>
        </w:tc>
        <w:tc>
          <w:tcPr>
            <w:tcW w:w="1984" w:type="dxa"/>
            <w:shd w:val="clear" w:color="auto" w:fill="5C6BC0"/>
          </w:tcPr>
          <w:p w14:paraId="4CC457A8" w14:textId="77777777" w:rsidR="00540992" w:rsidRDefault="00540992" w:rsidP="002365D5">
            <w:r>
              <w:t>Effektives Ergebnis</w:t>
            </w:r>
          </w:p>
        </w:tc>
        <w:tc>
          <w:tcPr>
            <w:tcW w:w="851" w:type="dxa"/>
            <w:shd w:val="clear" w:color="auto" w:fill="5C6BC0"/>
          </w:tcPr>
          <w:p w14:paraId="2363A432" w14:textId="77777777" w:rsidR="00540992" w:rsidRDefault="00540992" w:rsidP="002365D5">
            <w:r>
              <w:t>Erfüllt</w:t>
            </w:r>
          </w:p>
        </w:tc>
        <w:tc>
          <w:tcPr>
            <w:tcW w:w="2148" w:type="dxa"/>
            <w:shd w:val="clear" w:color="auto" w:fill="5C6BC0"/>
          </w:tcPr>
          <w:p w14:paraId="409ED5AD" w14:textId="77777777" w:rsidR="00540992" w:rsidRDefault="00540992" w:rsidP="002365D5">
            <w:r>
              <w:t>Kommentar</w:t>
            </w:r>
          </w:p>
        </w:tc>
      </w:tr>
      <w:tr w:rsidR="00540992" w14:paraId="295DB054" w14:textId="77777777" w:rsidTr="00334B8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1A95494B" w14:textId="74222690" w:rsidR="00540992" w:rsidRDefault="004144A8" w:rsidP="002365D5">
            <w:pPr>
              <w:jc w:val="center"/>
            </w:pPr>
            <w:r>
              <w:t>1</w:t>
            </w:r>
          </w:p>
        </w:tc>
        <w:tc>
          <w:tcPr>
            <w:tcW w:w="1708" w:type="dxa"/>
            <w:shd w:val="clear" w:color="auto" w:fill="FFFFFF" w:themeFill="background1"/>
          </w:tcPr>
          <w:p w14:paraId="6C2971AC" w14:textId="749A291C" w:rsidR="00540992" w:rsidRDefault="00540992" w:rsidP="000B5B02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CFAD2DE" w14:textId="296A7869" w:rsidR="002C4BFA" w:rsidRDefault="002C4BFA" w:rsidP="000B5B02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0D783A09" w14:textId="510434CD" w:rsidR="00540992" w:rsidRDefault="00540992" w:rsidP="000B5B02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58572543" w14:textId="34E85B52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223D6BCF" w14:textId="6090FA8A" w:rsidR="00540992" w:rsidRDefault="00540992" w:rsidP="00390C8E">
            <w:pPr>
              <w:jc w:val="left"/>
            </w:pPr>
          </w:p>
        </w:tc>
      </w:tr>
      <w:tr w:rsidR="00540992" w14:paraId="1691C8A8" w14:textId="77777777" w:rsidTr="00334B8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F176736" w14:textId="3523ABE4" w:rsidR="00540992" w:rsidRDefault="000B5B02" w:rsidP="002365D5">
            <w:pPr>
              <w:jc w:val="center"/>
            </w:pPr>
            <w:r>
              <w:t>2</w:t>
            </w:r>
          </w:p>
        </w:tc>
        <w:tc>
          <w:tcPr>
            <w:tcW w:w="1708" w:type="dxa"/>
            <w:shd w:val="clear" w:color="auto" w:fill="FFFFFF" w:themeFill="background1"/>
          </w:tcPr>
          <w:p w14:paraId="3FDF8C30" w14:textId="687AEAA9" w:rsidR="00540992" w:rsidRDefault="00540992" w:rsidP="000B5B02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7E11D3CB" w14:textId="77A3F856" w:rsidR="00540992" w:rsidRDefault="00540992" w:rsidP="000B5B02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0CF70218" w14:textId="71738436" w:rsidR="00540992" w:rsidRDefault="00540992" w:rsidP="000B5B02">
            <w:pPr>
              <w:jc w:val="left"/>
            </w:pPr>
          </w:p>
        </w:tc>
        <w:tc>
          <w:tcPr>
            <w:tcW w:w="851" w:type="dxa"/>
            <w:shd w:val="clear" w:color="auto" w:fill="FF0000"/>
            <w:vAlign w:val="center"/>
          </w:tcPr>
          <w:p w14:paraId="7B180332" w14:textId="71F8D0EA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633F8302" w14:textId="592816A0" w:rsidR="002C4BFA" w:rsidRDefault="002C4BFA" w:rsidP="00390C8E">
            <w:pPr>
              <w:jc w:val="left"/>
            </w:pPr>
          </w:p>
        </w:tc>
      </w:tr>
      <w:tr w:rsidR="00540992" w14:paraId="38BBC37D" w14:textId="77777777" w:rsidTr="00334B8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3483237B" w14:textId="30F4A336" w:rsidR="00540992" w:rsidRDefault="008D7F4A" w:rsidP="002365D5">
            <w:pPr>
              <w:jc w:val="center"/>
            </w:pPr>
            <w:r>
              <w:t>3</w:t>
            </w:r>
          </w:p>
        </w:tc>
        <w:tc>
          <w:tcPr>
            <w:tcW w:w="1708" w:type="dxa"/>
            <w:shd w:val="clear" w:color="auto" w:fill="FFFFFF" w:themeFill="background1"/>
          </w:tcPr>
          <w:p w14:paraId="25F4FB2E" w14:textId="6E80CD5E" w:rsidR="002C4BFA" w:rsidRDefault="002C4BFA" w:rsidP="000B5B02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254D0DA" w14:textId="75B65250" w:rsidR="00540992" w:rsidRDefault="00540992" w:rsidP="000B5B02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4ADD1D6D" w14:textId="177B714D" w:rsidR="00540992" w:rsidRDefault="00540992" w:rsidP="000B5B02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1FBEBD76" w14:textId="007B5BBF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737709B1" w14:textId="4E893321" w:rsidR="00540992" w:rsidRDefault="00540992" w:rsidP="00390C8E">
            <w:pPr>
              <w:jc w:val="left"/>
            </w:pPr>
          </w:p>
        </w:tc>
      </w:tr>
      <w:tr w:rsidR="00540992" w14:paraId="4C9177FE" w14:textId="77777777" w:rsidTr="00334B8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35079B0B" w14:textId="44D4B9AD" w:rsidR="00540992" w:rsidRDefault="008D7F4A" w:rsidP="002365D5">
            <w:pPr>
              <w:jc w:val="center"/>
            </w:pPr>
            <w:r>
              <w:t>4</w:t>
            </w:r>
          </w:p>
        </w:tc>
        <w:tc>
          <w:tcPr>
            <w:tcW w:w="1708" w:type="dxa"/>
            <w:shd w:val="clear" w:color="auto" w:fill="FFFFFF" w:themeFill="background1"/>
          </w:tcPr>
          <w:p w14:paraId="7FD3B236" w14:textId="0AEE3F2B" w:rsidR="00540992" w:rsidRDefault="00540992" w:rsidP="008D7F4A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7768B651" w14:textId="6190CBFB" w:rsidR="00540992" w:rsidRDefault="00540992" w:rsidP="008D7F4A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07272ADB" w14:textId="79A24728" w:rsidR="00540992" w:rsidRDefault="00540992" w:rsidP="008D7F4A">
            <w:pPr>
              <w:jc w:val="left"/>
            </w:pPr>
          </w:p>
        </w:tc>
        <w:tc>
          <w:tcPr>
            <w:tcW w:w="851" w:type="dxa"/>
            <w:shd w:val="clear" w:color="auto" w:fill="FFC000"/>
            <w:vAlign w:val="center"/>
          </w:tcPr>
          <w:p w14:paraId="04A3B68E" w14:textId="47393B3C" w:rsidR="00540992" w:rsidRDefault="00540992" w:rsidP="002365D5"/>
        </w:tc>
        <w:tc>
          <w:tcPr>
            <w:tcW w:w="2148" w:type="dxa"/>
            <w:shd w:val="clear" w:color="auto" w:fill="FFFFFF" w:themeFill="background1"/>
          </w:tcPr>
          <w:p w14:paraId="179F1265" w14:textId="5E5392F2" w:rsidR="00540992" w:rsidRDefault="00540992" w:rsidP="008D7F4A">
            <w:pPr>
              <w:jc w:val="left"/>
            </w:pPr>
          </w:p>
        </w:tc>
      </w:tr>
      <w:tr w:rsidR="008D7F4A" w14:paraId="6E6BB43A" w14:textId="77777777" w:rsidTr="00334B8C">
        <w:trPr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708FB44" w14:textId="34EDF581" w:rsidR="008D7F4A" w:rsidRDefault="008D7F4A" w:rsidP="002365D5">
            <w:pPr>
              <w:jc w:val="center"/>
            </w:pPr>
            <w:r>
              <w:t>5</w:t>
            </w:r>
          </w:p>
        </w:tc>
        <w:tc>
          <w:tcPr>
            <w:tcW w:w="1708" w:type="dxa"/>
            <w:shd w:val="clear" w:color="auto" w:fill="FFFFFF" w:themeFill="background1"/>
          </w:tcPr>
          <w:p w14:paraId="7E9C1E0A" w14:textId="18A6AD0A" w:rsidR="008D7F4A" w:rsidRDefault="008D7F4A" w:rsidP="008D7F4A">
            <w:pPr>
              <w:jc w:val="left"/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6396AA1" w14:textId="60F4567C" w:rsidR="008D7F4A" w:rsidRDefault="008D7F4A" w:rsidP="008D7F4A">
            <w:pPr>
              <w:jc w:val="left"/>
            </w:pPr>
          </w:p>
        </w:tc>
        <w:tc>
          <w:tcPr>
            <w:tcW w:w="1984" w:type="dxa"/>
            <w:shd w:val="clear" w:color="auto" w:fill="FFFFFF" w:themeFill="background1"/>
          </w:tcPr>
          <w:p w14:paraId="23BC8C37" w14:textId="08593289" w:rsidR="008D7F4A" w:rsidRDefault="008D7F4A" w:rsidP="008D7F4A">
            <w:pPr>
              <w:jc w:val="left"/>
            </w:pPr>
          </w:p>
        </w:tc>
        <w:tc>
          <w:tcPr>
            <w:tcW w:w="851" w:type="dxa"/>
            <w:shd w:val="clear" w:color="auto" w:fill="00B050"/>
            <w:vAlign w:val="center"/>
          </w:tcPr>
          <w:p w14:paraId="135BD8C6" w14:textId="42C7DC3F" w:rsidR="008D7F4A" w:rsidRDefault="008D7F4A" w:rsidP="002365D5"/>
        </w:tc>
        <w:tc>
          <w:tcPr>
            <w:tcW w:w="2148" w:type="dxa"/>
            <w:shd w:val="clear" w:color="auto" w:fill="FFFFFF" w:themeFill="background1"/>
          </w:tcPr>
          <w:p w14:paraId="4597DFA6" w14:textId="70FA0612" w:rsidR="008D7F4A" w:rsidRDefault="008D7F4A" w:rsidP="008D7F4A">
            <w:pPr>
              <w:jc w:val="left"/>
            </w:pPr>
          </w:p>
        </w:tc>
      </w:tr>
    </w:tbl>
    <w:p w14:paraId="3438B586" w14:textId="77777777" w:rsidR="00540992" w:rsidRPr="004B6565" w:rsidRDefault="00540992" w:rsidP="004B6565"/>
    <w:p w14:paraId="52D6A5CD" w14:textId="0007EBE2" w:rsidR="004C5203" w:rsidRDefault="004C5203" w:rsidP="004C5203">
      <w:pPr>
        <w:pStyle w:val="berschrift1"/>
      </w:pPr>
      <w:bookmarkStart w:id="21" w:name="_Toc89847732"/>
      <w:r>
        <w:t>Auswertung</w:t>
      </w:r>
      <w:bookmarkEnd w:id="21"/>
    </w:p>
    <w:p w14:paraId="3D1CF955" w14:textId="5BEBF81C" w:rsidR="00602AF4" w:rsidRPr="00602AF4" w:rsidRDefault="006B0E61" w:rsidP="00602AF4">
      <w:pPr>
        <w:pStyle w:val="berschrift2"/>
      </w:pPr>
      <w:bookmarkStart w:id="22" w:name="_Toc89847733"/>
      <w:r>
        <w:t>Gruppenfazit</w:t>
      </w:r>
      <w:bookmarkEnd w:id="22"/>
    </w:p>
    <w:p w14:paraId="38732814" w14:textId="77777777" w:rsidR="00A616D0" w:rsidRDefault="006B0E61" w:rsidP="00A616D0">
      <w:pPr>
        <w:pStyle w:val="berschrift2"/>
      </w:pPr>
      <w:bookmarkStart w:id="23" w:name="_Toc89847734"/>
      <w:r>
        <w:t>Fazit Luk Schrodt</w:t>
      </w:r>
      <w:bookmarkEnd w:id="23"/>
    </w:p>
    <w:p w14:paraId="64A7237E" w14:textId="4CB73CF8" w:rsidR="00C61C59" w:rsidRDefault="006B0E61" w:rsidP="00A616D0">
      <w:pPr>
        <w:pStyle w:val="berschrift2"/>
      </w:pPr>
      <w:bookmarkStart w:id="24" w:name="_Toc89847735"/>
      <w:r>
        <w:t>Fazit Jan Schefer</w:t>
      </w:r>
      <w:bookmarkEnd w:id="24"/>
    </w:p>
    <w:p w14:paraId="2CAADAB9" w14:textId="1FC2FE46" w:rsidR="00EF4B8A" w:rsidRDefault="00EF4B8A" w:rsidP="00EF4B8A">
      <w:pPr>
        <w:pStyle w:val="berschrift2"/>
      </w:pPr>
      <w:bookmarkStart w:id="25" w:name="_Toc89847736"/>
      <w:r>
        <w:t>Fazit Cedric Zollinger</w:t>
      </w:r>
      <w:bookmarkEnd w:id="25"/>
    </w:p>
    <w:p w14:paraId="16A191CF" w14:textId="069A2716" w:rsidR="00EF4B8A" w:rsidRPr="00EF4B8A" w:rsidRDefault="00EF4B8A" w:rsidP="00EF4B8A">
      <w:pPr>
        <w:pStyle w:val="berschrift2"/>
      </w:pPr>
      <w:bookmarkStart w:id="26" w:name="_Toc89847737"/>
      <w:r>
        <w:t>Fazit Mikka Kummer</w:t>
      </w:r>
      <w:bookmarkEnd w:id="26"/>
    </w:p>
    <w:p w14:paraId="1A7D10AE" w14:textId="117DAB54" w:rsidR="00550226" w:rsidRPr="00397D28" w:rsidRDefault="00334B8C" w:rsidP="00334B8C">
      <w:pPr>
        <w:spacing w:after="0"/>
        <w:ind w:left="879" w:hanging="879"/>
      </w:pPr>
      <w:r>
        <w:br w:type="page"/>
      </w:r>
    </w:p>
    <w:p w14:paraId="537FE423" w14:textId="0829C631" w:rsidR="000F7CCE" w:rsidRDefault="000F7CCE" w:rsidP="000F7CCE">
      <w:pPr>
        <w:pStyle w:val="berschrift1"/>
      </w:pPr>
      <w:bookmarkStart w:id="27" w:name="_Toc89847738"/>
      <w:r>
        <w:lastRenderedPageBreak/>
        <w:t>Quellen</w:t>
      </w:r>
      <w:bookmarkEnd w:id="27"/>
    </w:p>
    <w:p w14:paraId="45A4FFA5" w14:textId="0D73C9B9" w:rsidR="00DD1079" w:rsidRDefault="00DD1079" w:rsidP="00DD1079">
      <w:pPr>
        <w:pStyle w:val="berschrift2"/>
      </w:pPr>
      <w:bookmarkStart w:id="28" w:name="_Toc89847739"/>
      <w:r>
        <w:t>Bildquellenverzeichnis</w:t>
      </w:r>
      <w:bookmarkEnd w:id="28"/>
    </w:p>
    <w:p w14:paraId="2E0E83AB" w14:textId="160ADC63" w:rsidR="00DD1079" w:rsidRDefault="00DD1079" w:rsidP="004F71F7">
      <w:pPr>
        <w:spacing w:after="0"/>
      </w:pPr>
      <w:r>
        <w:t>Abbildung Titelbild</w:t>
      </w:r>
    </w:p>
    <w:p w14:paraId="39B59104" w14:textId="328B6609" w:rsidR="006A078A" w:rsidRPr="00DD1079" w:rsidRDefault="006A078A" w:rsidP="004F71F7">
      <w:pPr>
        <w:spacing w:after="0"/>
      </w:pPr>
      <w:r>
        <w:t xml:space="preserve">Zuletzt aufgerufen: </w:t>
      </w:r>
      <w:r w:rsidR="00EF4B8A">
        <w:t>08</w:t>
      </w:r>
      <w:r>
        <w:t>.1</w:t>
      </w:r>
      <w:r w:rsidR="00EF4B8A">
        <w:t>2</w:t>
      </w:r>
      <w:r>
        <w:t>.2021</w:t>
      </w:r>
    </w:p>
    <w:p w14:paraId="03B03AF9" w14:textId="7204B871" w:rsidR="00F66AED" w:rsidRDefault="00EF4B8A" w:rsidP="004F71F7">
      <w:pPr>
        <w:spacing w:after="0"/>
      </w:pPr>
      <w:hyperlink r:id="rId14" w:history="1">
        <w:r w:rsidRPr="003E6289">
          <w:rPr>
            <w:rStyle w:val="Hyperlink"/>
          </w:rPr>
          <w:t>https://www.pngegg.com/de/png-byoxw</w:t>
        </w:r>
      </w:hyperlink>
    </w:p>
    <w:p w14:paraId="3A24C515" w14:textId="77777777" w:rsidR="001C4DC4" w:rsidRDefault="001C4DC4" w:rsidP="004F71F7">
      <w:pPr>
        <w:spacing w:after="0"/>
      </w:pPr>
    </w:p>
    <w:p w14:paraId="7E381EDE" w14:textId="7F82FDC0" w:rsidR="001C4DC4" w:rsidRDefault="001C4DC4" w:rsidP="001C4DC4">
      <w:pPr>
        <w:spacing w:after="0"/>
      </w:pPr>
      <w:r>
        <w:t xml:space="preserve">Abbildung </w:t>
      </w:r>
      <w:r>
        <w:t>Formeln</w:t>
      </w:r>
    </w:p>
    <w:p w14:paraId="340D530E" w14:textId="41FF2DBD" w:rsidR="001C4DC4" w:rsidRDefault="001C4DC4" w:rsidP="004F71F7">
      <w:pPr>
        <w:spacing w:after="0"/>
      </w:pPr>
      <w:r>
        <w:t>Zuletzt aufgerufen: 08.12.2021</w:t>
      </w:r>
    </w:p>
    <w:p w14:paraId="280123CB" w14:textId="58782A52" w:rsidR="001C4DC4" w:rsidRDefault="001C4DC4" w:rsidP="004F71F7">
      <w:pPr>
        <w:spacing w:after="0"/>
      </w:pPr>
      <w:hyperlink r:id="rId15" w:history="1">
        <w:r w:rsidRPr="00D74C23">
          <w:rPr>
            <w:rStyle w:val="Hyperlink"/>
          </w:rPr>
          <w:t>https://www.pngfind.com/mpng/iTiRxJb_math-formulas-vector-math-formula-hd-png-download/</w:t>
        </w:r>
      </w:hyperlink>
    </w:p>
    <w:p w14:paraId="1A5AC9BC" w14:textId="77777777" w:rsidR="001C4DC4" w:rsidRDefault="001C4DC4" w:rsidP="004F71F7">
      <w:pPr>
        <w:spacing w:after="0"/>
      </w:pPr>
    </w:p>
    <w:p w14:paraId="1B594E06" w14:textId="77777777" w:rsidR="005E7340" w:rsidRPr="004C5203" w:rsidRDefault="005E7340" w:rsidP="004F71F7"/>
    <w:sectPr w:rsidR="005E7340" w:rsidRPr="004C5203" w:rsidSect="003F2247">
      <w:headerReference w:type="default" r:id="rId16"/>
      <w:footerReference w:type="default" r:id="rId17"/>
      <w:pgSz w:w="11906" w:h="16838" w:code="9"/>
      <w:pgMar w:top="2268" w:right="1134" w:bottom="1134" w:left="1418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B863" w14:textId="77777777" w:rsidR="00DB3FA7" w:rsidRDefault="00DB3FA7" w:rsidP="00E4787B">
      <w:pPr>
        <w:spacing w:after="0"/>
      </w:pPr>
      <w:r>
        <w:separator/>
      </w:r>
    </w:p>
  </w:endnote>
  <w:endnote w:type="continuationSeparator" w:id="0">
    <w:p w14:paraId="5FB6DFC6" w14:textId="77777777" w:rsidR="00DB3FA7" w:rsidRDefault="00DB3FA7" w:rsidP="00E4787B">
      <w:pPr>
        <w:spacing w:after="0"/>
      </w:pPr>
      <w:r>
        <w:continuationSeparator/>
      </w:r>
    </w:p>
  </w:endnote>
  <w:endnote w:type="continuationNotice" w:id="1">
    <w:p w14:paraId="56A37BEE" w14:textId="77777777" w:rsidR="00DB3FA7" w:rsidRDefault="00DB3F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AB2B" w14:textId="69C7E7A1" w:rsidR="00C00BEE" w:rsidRPr="00D040B3" w:rsidRDefault="002F07C1" w:rsidP="0063075A">
    <w:pPr>
      <w:pStyle w:val="Fuzeile"/>
      <w:pBdr>
        <w:top w:val="single" w:sz="4" w:space="1" w:color="auto"/>
      </w:pBdr>
      <w:rPr>
        <w:rFonts w:cs="Arial"/>
        <w:sz w:val="20"/>
        <w:szCs w:val="20"/>
      </w:rPr>
    </w:pPr>
    <w:r>
      <w:rPr>
        <w:rFonts w:cs="Arial"/>
        <w:color w:val="A6A6A6" w:themeColor="background1" w:themeShade="A6"/>
        <w:sz w:val="16"/>
        <w:szCs w:val="16"/>
      </w:rPr>
      <w:fldChar w:fldCharType="begin"/>
    </w:r>
    <w:r>
      <w:rPr>
        <w:rFonts w:cs="Arial"/>
        <w:color w:val="A6A6A6" w:themeColor="background1" w:themeShade="A6"/>
        <w:sz w:val="16"/>
        <w:szCs w:val="16"/>
      </w:rPr>
      <w:instrText xml:space="preserve"> FILENAME   \* MERGEFORMAT </w:instrText>
    </w:r>
    <w:r>
      <w:rPr>
        <w:rFonts w:cs="Arial"/>
        <w:color w:val="A6A6A6" w:themeColor="background1" w:themeShade="A6"/>
        <w:sz w:val="16"/>
        <w:szCs w:val="16"/>
      </w:rPr>
      <w:fldChar w:fldCharType="separate"/>
    </w:r>
    <w:r w:rsidR="00727B63">
      <w:rPr>
        <w:rFonts w:cs="Arial"/>
        <w:noProof/>
        <w:color w:val="A6A6A6" w:themeColor="background1" w:themeShade="A6"/>
        <w:sz w:val="16"/>
        <w:szCs w:val="16"/>
      </w:rPr>
      <w:t>Auftrag-</w:t>
    </w:r>
    <w:r w:rsidR="00AD2D66">
      <w:rPr>
        <w:rFonts w:cs="Arial"/>
        <w:noProof/>
        <w:color w:val="A6A6A6" w:themeColor="background1" w:themeShade="A6"/>
        <w:sz w:val="16"/>
        <w:szCs w:val="16"/>
      </w:rPr>
      <w:t>Stolperdraht</w:t>
    </w:r>
    <w:r w:rsidR="00727B63">
      <w:rPr>
        <w:rFonts w:cs="Arial"/>
        <w:noProof/>
        <w:color w:val="A6A6A6" w:themeColor="background1" w:themeShade="A6"/>
        <w:sz w:val="16"/>
        <w:szCs w:val="16"/>
      </w:rPr>
      <w:t>_ZH</w:t>
    </w:r>
    <w:r>
      <w:rPr>
        <w:rFonts w:cs="Arial"/>
        <w:color w:val="A6A6A6" w:themeColor="background1" w:themeShade="A6"/>
        <w:sz w:val="16"/>
        <w:szCs w:val="16"/>
      </w:rPr>
      <w:fldChar w:fldCharType="end"/>
    </w:r>
    <w:r w:rsidR="0063075A">
      <w:rPr>
        <w:rFonts w:cs="Arial"/>
        <w:color w:val="A6A6A6" w:themeColor="background1" w:themeShade="A6"/>
        <w:sz w:val="16"/>
        <w:szCs w:val="16"/>
      </w:rPr>
      <w:tab/>
    </w:r>
    <w:r w:rsidR="0063075A">
      <w:rPr>
        <w:rFonts w:cs="Arial"/>
        <w:color w:val="A6A6A6" w:themeColor="background1" w:themeShade="A6"/>
        <w:sz w:val="16"/>
        <w:szCs w:val="16"/>
      </w:rPr>
      <w:tab/>
    </w:r>
    <w:sdt>
      <w:sdtPr>
        <w:rPr>
          <w:rFonts w:cs="Arial"/>
          <w:sz w:val="20"/>
          <w:szCs w:val="20"/>
        </w:rPr>
        <w:id w:val="83789449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20"/>
              <w:szCs w:val="20"/>
            </w:rPr>
            <w:id w:val="1683558268"/>
            <w:docPartObj>
              <w:docPartGallery w:val="Page Numbers (Top of Page)"/>
              <w:docPartUnique/>
            </w:docPartObj>
          </w:sdtPr>
          <w:sdtEndPr/>
          <w:sdtContent>
            <w:r w:rsidR="00C00BEE" w:rsidRPr="00D040B3">
              <w:rPr>
                <w:rFonts w:cs="Arial"/>
                <w:sz w:val="20"/>
                <w:szCs w:val="20"/>
                <w:lang w:val="de-DE"/>
              </w:rPr>
              <w:t xml:space="preserve">Seite 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instrText>PAGE</w:instrTex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="00974C8A">
              <w:rPr>
                <w:rFonts w:cs="Arial"/>
                <w:b/>
                <w:bCs/>
                <w:noProof/>
                <w:sz w:val="20"/>
                <w:szCs w:val="20"/>
              </w:rPr>
              <w:t>4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="00C00BEE" w:rsidRPr="00D040B3">
              <w:rPr>
                <w:rFonts w:cs="Arial"/>
                <w:sz w:val="20"/>
                <w:szCs w:val="20"/>
                <w:lang w:val="de-DE"/>
              </w:rPr>
              <w:t xml:space="preserve"> von 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instrText>NUMPAGES</w:instrTex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="00974C8A">
              <w:rPr>
                <w:rFonts w:cs="Arial"/>
                <w:b/>
                <w:bCs/>
                <w:noProof/>
                <w:sz w:val="20"/>
                <w:szCs w:val="20"/>
              </w:rPr>
              <w:t>4</w:t>
            </w:r>
            <w:r w:rsidR="00C00BEE" w:rsidRPr="00D040B3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072B" w14:textId="77777777" w:rsidR="00DB3FA7" w:rsidRDefault="00DB3FA7" w:rsidP="00E4787B">
      <w:pPr>
        <w:spacing w:after="0"/>
      </w:pPr>
      <w:r>
        <w:separator/>
      </w:r>
    </w:p>
  </w:footnote>
  <w:footnote w:type="continuationSeparator" w:id="0">
    <w:p w14:paraId="5152A505" w14:textId="77777777" w:rsidR="00DB3FA7" w:rsidRDefault="00DB3FA7" w:rsidP="00E4787B">
      <w:pPr>
        <w:spacing w:after="0"/>
      </w:pPr>
      <w:r>
        <w:continuationSeparator/>
      </w:r>
    </w:p>
  </w:footnote>
  <w:footnote w:type="continuationNotice" w:id="1">
    <w:p w14:paraId="6F91DD65" w14:textId="77777777" w:rsidR="00DB3FA7" w:rsidRDefault="00DB3FA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4A54" w14:textId="1F65630D" w:rsidR="00852D33" w:rsidRPr="00852D33" w:rsidRDefault="00852D33" w:rsidP="00852D33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7200"/>
      </w:tabs>
      <w:spacing w:before="480" w:after="360"/>
      <w:jc w:val="left"/>
      <w:rPr>
        <w:rFonts w:cs="Arial"/>
        <w:b/>
        <w:lang w:val="en-US"/>
      </w:rPr>
    </w:pPr>
    <w:r>
      <w:rPr>
        <w:rFonts w:cs="Arial"/>
        <w:noProof/>
        <w:color w:val="A6A6A6" w:themeColor="background1" w:themeShade="A6"/>
        <w:sz w:val="16"/>
        <w:szCs w:val="16"/>
      </w:rPr>
      <w:drawing>
        <wp:anchor distT="0" distB="0" distL="114300" distR="114300" simplePos="0" relativeHeight="251658240" behindDoc="0" locked="0" layoutInCell="1" allowOverlap="1" wp14:anchorId="3FB9D023" wp14:editId="5A9E2B94">
          <wp:simplePos x="0" y="0"/>
          <wp:positionH relativeFrom="page">
            <wp:posOffset>6430171</wp:posOffset>
          </wp:positionH>
          <wp:positionV relativeFrom="paragraph">
            <wp:posOffset>-179705</wp:posOffset>
          </wp:positionV>
          <wp:extent cx="797778" cy="797778"/>
          <wp:effectExtent l="0" t="0" r="0" b="2540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778" cy="797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placeholder>
          <w:docPart w:val="A0F5FA59F59E46C89646EDBD76A813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26F55">
          <w:rPr>
            <w:rFonts w:cs="Arial"/>
            <w:b/>
          </w:rPr>
          <w:t>Taschenrechner</w:t>
        </w:r>
        <w:r>
          <w:rPr>
            <w:rFonts w:cs="Arial"/>
            <w:b/>
          </w:rPr>
          <w:t xml:space="preserve"> in C</w:t>
        </w:r>
      </w:sdtContent>
    </w:sdt>
    <w:r>
      <w:rPr>
        <w:rFonts w:cs="Arial"/>
        <w:b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0F6"/>
    <w:multiLevelType w:val="hybridMultilevel"/>
    <w:tmpl w:val="BA1EB1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2288D"/>
    <w:multiLevelType w:val="hybridMultilevel"/>
    <w:tmpl w:val="D62E63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21E8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355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4F6B38"/>
    <w:multiLevelType w:val="hybridMultilevel"/>
    <w:tmpl w:val="08CE38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85589"/>
    <w:multiLevelType w:val="hybridMultilevel"/>
    <w:tmpl w:val="416ACC6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3C6E66"/>
    <w:multiLevelType w:val="hybridMultilevel"/>
    <w:tmpl w:val="012C6DF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71A15"/>
    <w:multiLevelType w:val="hybridMultilevel"/>
    <w:tmpl w:val="3F842142"/>
    <w:lvl w:ilvl="0" w:tplc="4F5268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51E1"/>
    <w:multiLevelType w:val="hybridMultilevel"/>
    <w:tmpl w:val="DCC637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31E50"/>
    <w:multiLevelType w:val="hybridMultilevel"/>
    <w:tmpl w:val="531EFF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E3AD1"/>
    <w:multiLevelType w:val="hybridMultilevel"/>
    <w:tmpl w:val="5ED4455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605AE0"/>
    <w:multiLevelType w:val="hybridMultilevel"/>
    <w:tmpl w:val="3AFE72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31A1"/>
    <w:multiLevelType w:val="hybridMultilevel"/>
    <w:tmpl w:val="5816CF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26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9660E"/>
    <w:multiLevelType w:val="hybridMultilevel"/>
    <w:tmpl w:val="F5AA29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A1F20"/>
    <w:multiLevelType w:val="hybridMultilevel"/>
    <w:tmpl w:val="751E5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26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C35EB"/>
    <w:multiLevelType w:val="hybridMultilevel"/>
    <w:tmpl w:val="830C0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F93"/>
    <w:rsid w:val="00001B19"/>
    <w:rsid w:val="00003948"/>
    <w:rsid w:val="00006524"/>
    <w:rsid w:val="00007F12"/>
    <w:rsid w:val="00011CF7"/>
    <w:rsid w:val="000165EA"/>
    <w:rsid w:val="00017F75"/>
    <w:rsid w:val="000213A2"/>
    <w:rsid w:val="000252E3"/>
    <w:rsid w:val="0002580C"/>
    <w:rsid w:val="000324DD"/>
    <w:rsid w:val="000324F2"/>
    <w:rsid w:val="00032887"/>
    <w:rsid w:val="00033FAF"/>
    <w:rsid w:val="0003587C"/>
    <w:rsid w:val="00035A94"/>
    <w:rsid w:val="00037FB5"/>
    <w:rsid w:val="000407A4"/>
    <w:rsid w:val="00043B59"/>
    <w:rsid w:val="00044EC8"/>
    <w:rsid w:val="000457D2"/>
    <w:rsid w:val="00046F39"/>
    <w:rsid w:val="00047F84"/>
    <w:rsid w:val="0005137F"/>
    <w:rsid w:val="00051A9D"/>
    <w:rsid w:val="00052C9D"/>
    <w:rsid w:val="00053A10"/>
    <w:rsid w:val="000628E2"/>
    <w:rsid w:val="000634D7"/>
    <w:rsid w:val="00067D21"/>
    <w:rsid w:val="000716A9"/>
    <w:rsid w:val="000728D1"/>
    <w:rsid w:val="0007485D"/>
    <w:rsid w:val="00076934"/>
    <w:rsid w:val="00080414"/>
    <w:rsid w:val="00081F7A"/>
    <w:rsid w:val="00083251"/>
    <w:rsid w:val="0008730B"/>
    <w:rsid w:val="00090F35"/>
    <w:rsid w:val="00092048"/>
    <w:rsid w:val="00093664"/>
    <w:rsid w:val="0009368A"/>
    <w:rsid w:val="000941FF"/>
    <w:rsid w:val="000954E7"/>
    <w:rsid w:val="00095E7E"/>
    <w:rsid w:val="00096678"/>
    <w:rsid w:val="0009777F"/>
    <w:rsid w:val="000A1FC2"/>
    <w:rsid w:val="000A225D"/>
    <w:rsid w:val="000A4936"/>
    <w:rsid w:val="000A60AC"/>
    <w:rsid w:val="000A7996"/>
    <w:rsid w:val="000B0C34"/>
    <w:rsid w:val="000B55E3"/>
    <w:rsid w:val="000B5B02"/>
    <w:rsid w:val="000C13B5"/>
    <w:rsid w:val="000C3396"/>
    <w:rsid w:val="000C3C4C"/>
    <w:rsid w:val="000C4563"/>
    <w:rsid w:val="000C51A1"/>
    <w:rsid w:val="000D6BCB"/>
    <w:rsid w:val="000E0259"/>
    <w:rsid w:val="000E196E"/>
    <w:rsid w:val="000E4BB4"/>
    <w:rsid w:val="000F0B65"/>
    <w:rsid w:val="000F237B"/>
    <w:rsid w:val="000F35E8"/>
    <w:rsid w:val="000F3871"/>
    <w:rsid w:val="000F3EE7"/>
    <w:rsid w:val="000F6153"/>
    <w:rsid w:val="000F7CCE"/>
    <w:rsid w:val="0010426F"/>
    <w:rsid w:val="00104FF1"/>
    <w:rsid w:val="001121D9"/>
    <w:rsid w:val="00115B22"/>
    <w:rsid w:val="00124465"/>
    <w:rsid w:val="0012528E"/>
    <w:rsid w:val="00130922"/>
    <w:rsid w:val="00130F6C"/>
    <w:rsid w:val="0013318F"/>
    <w:rsid w:val="00135022"/>
    <w:rsid w:val="00136DF8"/>
    <w:rsid w:val="00143517"/>
    <w:rsid w:val="0014423E"/>
    <w:rsid w:val="00146BC5"/>
    <w:rsid w:val="001521D4"/>
    <w:rsid w:val="00153EF9"/>
    <w:rsid w:val="001621D8"/>
    <w:rsid w:val="0016290F"/>
    <w:rsid w:val="001668F4"/>
    <w:rsid w:val="00167EF2"/>
    <w:rsid w:val="00176313"/>
    <w:rsid w:val="00180614"/>
    <w:rsid w:val="0018154E"/>
    <w:rsid w:val="0018321F"/>
    <w:rsid w:val="00184343"/>
    <w:rsid w:val="001847F1"/>
    <w:rsid w:val="001877A0"/>
    <w:rsid w:val="001878C2"/>
    <w:rsid w:val="00194272"/>
    <w:rsid w:val="001A11CA"/>
    <w:rsid w:val="001A5FAB"/>
    <w:rsid w:val="001B4552"/>
    <w:rsid w:val="001C043D"/>
    <w:rsid w:val="001C0A04"/>
    <w:rsid w:val="001C3B26"/>
    <w:rsid w:val="001C4B3F"/>
    <w:rsid w:val="001C4CCA"/>
    <w:rsid w:val="001C4DC4"/>
    <w:rsid w:val="001C5A08"/>
    <w:rsid w:val="001C5CB5"/>
    <w:rsid w:val="001C75AE"/>
    <w:rsid w:val="001D3399"/>
    <w:rsid w:val="001D3D16"/>
    <w:rsid w:val="001D442C"/>
    <w:rsid w:val="001D50AD"/>
    <w:rsid w:val="001D5F4F"/>
    <w:rsid w:val="001D760B"/>
    <w:rsid w:val="001E11E1"/>
    <w:rsid w:val="001E2F30"/>
    <w:rsid w:val="001E4FD9"/>
    <w:rsid w:val="001F081A"/>
    <w:rsid w:val="001F754D"/>
    <w:rsid w:val="00202933"/>
    <w:rsid w:val="00203073"/>
    <w:rsid w:val="00204637"/>
    <w:rsid w:val="00205B3B"/>
    <w:rsid w:val="00205BAC"/>
    <w:rsid w:val="00205D44"/>
    <w:rsid w:val="00211651"/>
    <w:rsid w:val="00212BEB"/>
    <w:rsid w:val="00213F60"/>
    <w:rsid w:val="00215779"/>
    <w:rsid w:val="00216751"/>
    <w:rsid w:val="002167D6"/>
    <w:rsid w:val="00222399"/>
    <w:rsid w:val="00222A06"/>
    <w:rsid w:val="00223E9C"/>
    <w:rsid w:val="002273D6"/>
    <w:rsid w:val="0023155D"/>
    <w:rsid w:val="0023208D"/>
    <w:rsid w:val="00234A34"/>
    <w:rsid w:val="00235754"/>
    <w:rsid w:val="00242009"/>
    <w:rsid w:val="00246ABA"/>
    <w:rsid w:val="00246BDE"/>
    <w:rsid w:val="00250064"/>
    <w:rsid w:val="00261147"/>
    <w:rsid w:val="00263A8B"/>
    <w:rsid w:val="0026415C"/>
    <w:rsid w:val="00265C99"/>
    <w:rsid w:val="002716AA"/>
    <w:rsid w:val="0028019C"/>
    <w:rsid w:val="00284E52"/>
    <w:rsid w:val="00285ACE"/>
    <w:rsid w:val="00291702"/>
    <w:rsid w:val="002924B8"/>
    <w:rsid w:val="00295799"/>
    <w:rsid w:val="002A365F"/>
    <w:rsid w:val="002B190E"/>
    <w:rsid w:val="002B2174"/>
    <w:rsid w:val="002B383E"/>
    <w:rsid w:val="002C2451"/>
    <w:rsid w:val="002C4BFA"/>
    <w:rsid w:val="002D5A32"/>
    <w:rsid w:val="002D6578"/>
    <w:rsid w:val="002E5620"/>
    <w:rsid w:val="002E7DD6"/>
    <w:rsid w:val="002F07C1"/>
    <w:rsid w:val="002F12A2"/>
    <w:rsid w:val="002F2DE9"/>
    <w:rsid w:val="002F3C13"/>
    <w:rsid w:val="002F4636"/>
    <w:rsid w:val="002F4C60"/>
    <w:rsid w:val="002F6010"/>
    <w:rsid w:val="002F6941"/>
    <w:rsid w:val="00301098"/>
    <w:rsid w:val="003018FF"/>
    <w:rsid w:val="00301DC9"/>
    <w:rsid w:val="0030226B"/>
    <w:rsid w:val="00304BD2"/>
    <w:rsid w:val="00305C65"/>
    <w:rsid w:val="003061A4"/>
    <w:rsid w:val="003072A6"/>
    <w:rsid w:val="00310CA0"/>
    <w:rsid w:val="003144EB"/>
    <w:rsid w:val="00314FD4"/>
    <w:rsid w:val="0032160B"/>
    <w:rsid w:val="00324C01"/>
    <w:rsid w:val="003260D0"/>
    <w:rsid w:val="00331137"/>
    <w:rsid w:val="00333602"/>
    <w:rsid w:val="00334B8C"/>
    <w:rsid w:val="003364AA"/>
    <w:rsid w:val="00336646"/>
    <w:rsid w:val="003406F8"/>
    <w:rsid w:val="00340A56"/>
    <w:rsid w:val="003454F0"/>
    <w:rsid w:val="003469CB"/>
    <w:rsid w:val="00346C3E"/>
    <w:rsid w:val="0034753F"/>
    <w:rsid w:val="00350947"/>
    <w:rsid w:val="00350DFC"/>
    <w:rsid w:val="00352C12"/>
    <w:rsid w:val="00353402"/>
    <w:rsid w:val="00357C59"/>
    <w:rsid w:val="00360616"/>
    <w:rsid w:val="0036653D"/>
    <w:rsid w:val="003706BD"/>
    <w:rsid w:val="00370A48"/>
    <w:rsid w:val="0037662F"/>
    <w:rsid w:val="00377318"/>
    <w:rsid w:val="0038231B"/>
    <w:rsid w:val="0039040D"/>
    <w:rsid w:val="003905B0"/>
    <w:rsid w:val="00390C8E"/>
    <w:rsid w:val="00394387"/>
    <w:rsid w:val="00397D28"/>
    <w:rsid w:val="00397D83"/>
    <w:rsid w:val="003A0AD0"/>
    <w:rsid w:val="003A0DBA"/>
    <w:rsid w:val="003A14B0"/>
    <w:rsid w:val="003A4226"/>
    <w:rsid w:val="003A72EB"/>
    <w:rsid w:val="003B0A3F"/>
    <w:rsid w:val="003B0ABF"/>
    <w:rsid w:val="003B30E8"/>
    <w:rsid w:val="003B46EC"/>
    <w:rsid w:val="003B50C2"/>
    <w:rsid w:val="003B655A"/>
    <w:rsid w:val="003C432D"/>
    <w:rsid w:val="003C52E3"/>
    <w:rsid w:val="003C59F5"/>
    <w:rsid w:val="003E0BF7"/>
    <w:rsid w:val="003E13AB"/>
    <w:rsid w:val="003E4ADD"/>
    <w:rsid w:val="003E6404"/>
    <w:rsid w:val="003F1C49"/>
    <w:rsid w:val="003F2247"/>
    <w:rsid w:val="003F22A3"/>
    <w:rsid w:val="003F6C57"/>
    <w:rsid w:val="004027D3"/>
    <w:rsid w:val="00402B63"/>
    <w:rsid w:val="00407D6D"/>
    <w:rsid w:val="00407D85"/>
    <w:rsid w:val="004144A8"/>
    <w:rsid w:val="00416178"/>
    <w:rsid w:val="00416F49"/>
    <w:rsid w:val="00423DB4"/>
    <w:rsid w:val="0042679C"/>
    <w:rsid w:val="00431D06"/>
    <w:rsid w:val="004330EA"/>
    <w:rsid w:val="00434BFF"/>
    <w:rsid w:val="00436188"/>
    <w:rsid w:val="00436D8C"/>
    <w:rsid w:val="004372BF"/>
    <w:rsid w:val="00437B43"/>
    <w:rsid w:val="00443737"/>
    <w:rsid w:val="0045203F"/>
    <w:rsid w:val="004521F5"/>
    <w:rsid w:val="004522AC"/>
    <w:rsid w:val="004565C2"/>
    <w:rsid w:val="00466C59"/>
    <w:rsid w:val="00466F3F"/>
    <w:rsid w:val="004708A0"/>
    <w:rsid w:val="0048214E"/>
    <w:rsid w:val="004849E9"/>
    <w:rsid w:val="00485C08"/>
    <w:rsid w:val="00486E1A"/>
    <w:rsid w:val="0049212C"/>
    <w:rsid w:val="00492ADA"/>
    <w:rsid w:val="004977DF"/>
    <w:rsid w:val="004A0038"/>
    <w:rsid w:val="004A0C15"/>
    <w:rsid w:val="004A66D0"/>
    <w:rsid w:val="004A71C3"/>
    <w:rsid w:val="004A7BF4"/>
    <w:rsid w:val="004B6565"/>
    <w:rsid w:val="004B70C7"/>
    <w:rsid w:val="004B7719"/>
    <w:rsid w:val="004C3B53"/>
    <w:rsid w:val="004C3B62"/>
    <w:rsid w:val="004C41F2"/>
    <w:rsid w:val="004C45C8"/>
    <w:rsid w:val="004C5203"/>
    <w:rsid w:val="004C5543"/>
    <w:rsid w:val="004C58EE"/>
    <w:rsid w:val="004D3C43"/>
    <w:rsid w:val="004D6953"/>
    <w:rsid w:val="004E12A2"/>
    <w:rsid w:val="004E2580"/>
    <w:rsid w:val="004E2D50"/>
    <w:rsid w:val="004F0048"/>
    <w:rsid w:val="004F0431"/>
    <w:rsid w:val="004F0561"/>
    <w:rsid w:val="004F0D30"/>
    <w:rsid w:val="004F17A5"/>
    <w:rsid w:val="004F3E5A"/>
    <w:rsid w:val="004F71F7"/>
    <w:rsid w:val="00501C10"/>
    <w:rsid w:val="00503F87"/>
    <w:rsid w:val="00505ED9"/>
    <w:rsid w:val="00510766"/>
    <w:rsid w:val="00521304"/>
    <w:rsid w:val="0052329D"/>
    <w:rsid w:val="005233BB"/>
    <w:rsid w:val="00524009"/>
    <w:rsid w:val="00526568"/>
    <w:rsid w:val="00531ACC"/>
    <w:rsid w:val="005360F5"/>
    <w:rsid w:val="0053662A"/>
    <w:rsid w:val="00540204"/>
    <w:rsid w:val="00540992"/>
    <w:rsid w:val="00543E6A"/>
    <w:rsid w:val="0054479F"/>
    <w:rsid w:val="00545520"/>
    <w:rsid w:val="005463E3"/>
    <w:rsid w:val="00547F73"/>
    <w:rsid w:val="00550226"/>
    <w:rsid w:val="005521EC"/>
    <w:rsid w:val="0055281B"/>
    <w:rsid w:val="00555786"/>
    <w:rsid w:val="00556186"/>
    <w:rsid w:val="0056080C"/>
    <w:rsid w:val="00561DE4"/>
    <w:rsid w:val="00563B8A"/>
    <w:rsid w:val="00565F37"/>
    <w:rsid w:val="00570D61"/>
    <w:rsid w:val="00573AE0"/>
    <w:rsid w:val="00575A0C"/>
    <w:rsid w:val="0058152A"/>
    <w:rsid w:val="00581EDB"/>
    <w:rsid w:val="00582F81"/>
    <w:rsid w:val="00584682"/>
    <w:rsid w:val="00585FE5"/>
    <w:rsid w:val="00585FF1"/>
    <w:rsid w:val="0059319D"/>
    <w:rsid w:val="0059457A"/>
    <w:rsid w:val="00595015"/>
    <w:rsid w:val="00595984"/>
    <w:rsid w:val="005965D0"/>
    <w:rsid w:val="005A0453"/>
    <w:rsid w:val="005A0925"/>
    <w:rsid w:val="005A18EF"/>
    <w:rsid w:val="005A2DA4"/>
    <w:rsid w:val="005A4FE6"/>
    <w:rsid w:val="005B0A69"/>
    <w:rsid w:val="005B1D71"/>
    <w:rsid w:val="005B2B50"/>
    <w:rsid w:val="005B4A4D"/>
    <w:rsid w:val="005C3D31"/>
    <w:rsid w:val="005C7B50"/>
    <w:rsid w:val="005D474B"/>
    <w:rsid w:val="005D4AD5"/>
    <w:rsid w:val="005D52CF"/>
    <w:rsid w:val="005D67D6"/>
    <w:rsid w:val="005D74E7"/>
    <w:rsid w:val="005E48D5"/>
    <w:rsid w:val="005E7340"/>
    <w:rsid w:val="005F03D4"/>
    <w:rsid w:val="005F3674"/>
    <w:rsid w:val="00600E33"/>
    <w:rsid w:val="00602AF4"/>
    <w:rsid w:val="0060506B"/>
    <w:rsid w:val="00607B81"/>
    <w:rsid w:val="0061184B"/>
    <w:rsid w:val="0061560A"/>
    <w:rsid w:val="006207A7"/>
    <w:rsid w:val="006215D7"/>
    <w:rsid w:val="00625C97"/>
    <w:rsid w:val="00626343"/>
    <w:rsid w:val="0062689C"/>
    <w:rsid w:val="00626F20"/>
    <w:rsid w:val="0063075A"/>
    <w:rsid w:val="00631D70"/>
    <w:rsid w:val="00632E3F"/>
    <w:rsid w:val="0063311B"/>
    <w:rsid w:val="00634654"/>
    <w:rsid w:val="00635C25"/>
    <w:rsid w:val="0064095A"/>
    <w:rsid w:val="00642388"/>
    <w:rsid w:val="00642E4A"/>
    <w:rsid w:val="00644B32"/>
    <w:rsid w:val="00645100"/>
    <w:rsid w:val="00650700"/>
    <w:rsid w:val="006515F1"/>
    <w:rsid w:val="00660DB7"/>
    <w:rsid w:val="00661680"/>
    <w:rsid w:val="00662C0E"/>
    <w:rsid w:val="00663C34"/>
    <w:rsid w:val="0066476C"/>
    <w:rsid w:val="00666219"/>
    <w:rsid w:val="006715E7"/>
    <w:rsid w:val="0067243A"/>
    <w:rsid w:val="00672601"/>
    <w:rsid w:val="00682049"/>
    <w:rsid w:val="0069031C"/>
    <w:rsid w:val="00691CCC"/>
    <w:rsid w:val="00693986"/>
    <w:rsid w:val="00693BDE"/>
    <w:rsid w:val="00697760"/>
    <w:rsid w:val="006A078A"/>
    <w:rsid w:val="006A5320"/>
    <w:rsid w:val="006A765B"/>
    <w:rsid w:val="006B0030"/>
    <w:rsid w:val="006B0E61"/>
    <w:rsid w:val="006B1D83"/>
    <w:rsid w:val="006B45F9"/>
    <w:rsid w:val="006B6AA6"/>
    <w:rsid w:val="006B701E"/>
    <w:rsid w:val="006B791A"/>
    <w:rsid w:val="006B7F5C"/>
    <w:rsid w:val="006C1448"/>
    <w:rsid w:val="006C2205"/>
    <w:rsid w:val="006C75C4"/>
    <w:rsid w:val="006D2F2B"/>
    <w:rsid w:val="006D42A4"/>
    <w:rsid w:val="006D435A"/>
    <w:rsid w:val="006D44E7"/>
    <w:rsid w:val="006D6122"/>
    <w:rsid w:val="006D74FF"/>
    <w:rsid w:val="006E0875"/>
    <w:rsid w:val="006E0E30"/>
    <w:rsid w:val="006E26FD"/>
    <w:rsid w:val="006E2C64"/>
    <w:rsid w:val="006E6E5F"/>
    <w:rsid w:val="006F6D2D"/>
    <w:rsid w:val="007016FD"/>
    <w:rsid w:val="0070455D"/>
    <w:rsid w:val="007065B4"/>
    <w:rsid w:val="0071260F"/>
    <w:rsid w:val="0071769F"/>
    <w:rsid w:val="00727B63"/>
    <w:rsid w:val="007325C1"/>
    <w:rsid w:val="007333C5"/>
    <w:rsid w:val="00733C78"/>
    <w:rsid w:val="007402DA"/>
    <w:rsid w:val="007411E0"/>
    <w:rsid w:val="007449C5"/>
    <w:rsid w:val="00747E4B"/>
    <w:rsid w:val="00747F63"/>
    <w:rsid w:val="007509FD"/>
    <w:rsid w:val="00751F18"/>
    <w:rsid w:val="00760EA4"/>
    <w:rsid w:val="0076263E"/>
    <w:rsid w:val="00764D51"/>
    <w:rsid w:val="00766150"/>
    <w:rsid w:val="00766BD3"/>
    <w:rsid w:val="00772906"/>
    <w:rsid w:val="007734E6"/>
    <w:rsid w:val="007751CF"/>
    <w:rsid w:val="00777F5F"/>
    <w:rsid w:val="00783559"/>
    <w:rsid w:val="00783FB6"/>
    <w:rsid w:val="007863B8"/>
    <w:rsid w:val="007912FA"/>
    <w:rsid w:val="00792143"/>
    <w:rsid w:val="007A1785"/>
    <w:rsid w:val="007A584A"/>
    <w:rsid w:val="007A58FF"/>
    <w:rsid w:val="007B01E9"/>
    <w:rsid w:val="007B0972"/>
    <w:rsid w:val="007B0CAF"/>
    <w:rsid w:val="007B2C01"/>
    <w:rsid w:val="007B2FE6"/>
    <w:rsid w:val="007C0E45"/>
    <w:rsid w:val="007C316D"/>
    <w:rsid w:val="007C4171"/>
    <w:rsid w:val="007C53A2"/>
    <w:rsid w:val="007C6470"/>
    <w:rsid w:val="007D78EA"/>
    <w:rsid w:val="007D7973"/>
    <w:rsid w:val="007E29E7"/>
    <w:rsid w:val="007E5282"/>
    <w:rsid w:val="007E6B59"/>
    <w:rsid w:val="007F1C1F"/>
    <w:rsid w:val="007F1D76"/>
    <w:rsid w:val="007F3F83"/>
    <w:rsid w:val="007F3FE3"/>
    <w:rsid w:val="007F5B0B"/>
    <w:rsid w:val="007F775A"/>
    <w:rsid w:val="00801E3C"/>
    <w:rsid w:val="00802B1C"/>
    <w:rsid w:val="00802E7C"/>
    <w:rsid w:val="008042BE"/>
    <w:rsid w:val="0081197E"/>
    <w:rsid w:val="008142A8"/>
    <w:rsid w:val="00815812"/>
    <w:rsid w:val="00815911"/>
    <w:rsid w:val="0081647C"/>
    <w:rsid w:val="008216E2"/>
    <w:rsid w:val="00823732"/>
    <w:rsid w:val="008272E5"/>
    <w:rsid w:val="00831793"/>
    <w:rsid w:val="008400BA"/>
    <w:rsid w:val="00840FCB"/>
    <w:rsid w:val="00843B55"/>
    <w:rsid w:val="00844B09"/>
    <w:rsid w:val="00852C8A"/>
    <w:rsid w:val="00852D33"/>
    <w:rsid w:val="00853B09"/>
    <w:rsid w:val="00854746"/>
    <w:rsid w:val="00860061"/>
    <w:rsid w:val="00860CDA"/>
    <w:rsid w:val="00861547"/>
    <w:rsid w:val="00862FC6"/>
    <w:rsid w:val="00863F8E"/>
    <w:rsid w:val="00865E71"/>
    <w:rsid w:val="00867189"/>
    <w:rsid w:val="008679A3"/>
    <w:rsid w:val="00871DFE"/>
    <w:rsid w:val="008741A1"/>
    <w:rsid w:val="00874747"/>
    <w:rsid w:val="00875D26"/>
    <w:rsid w:val="00876EB0"/>
    <w:rsid w:val="008810D0"/>
    <w:rsid w:val="008821A1"/>
    <w:rsid w:val="00882FFC"/>
    <w:rsid w:val="00886DFE"/>
    <w:rsid w:val="00886F5E"/>
    <w:rsid w:val="008873E4"/>
    <w:rsid w:val="00887439"/>
    <w:rsid w:val="008904F7"/>
    <w:rsid w:val="00893F00"/>
    <w:rsid w:val="00897475"/>
    <w:rsid w:val="00897BD3"/>
    <w:rsid w:val="008A6795"/>
    <w:rsid w:val="008A723A"/>
    <w:rsid w:val="008B0728"/>
    <w:rsid w:val="008B42C5"/>
    <w:rsid w:val="008B4537"/>
    <w:rsid w:val="008B4AAE"/>
    <w:rsid w:val="008B62C2"/>
    <w:rsid w:val="008B7674"/>
    <w:rsid w:val="008C0D1E"/>
    <w:rsid w:val="008C2360"/>
    <w:rsid w:val="008C3DC3"/>
    <w:rsid w:val="008C4584"/>
    <w:rsid w:val="008C5284"/>
    <w:rsid w:val="008C5AEC"/>
    <w:rsid w:val="008D0CB8"/>
    <w:rsid w:val="008D45A4"/>
    <w:rsid w:val="008D7F4A"/>
    <w:rsid w:val="008E56AE"/>
    <w:rsid w:val="008E5E18"/>
    <w:rsid w:val="008F5B10"/>
    <w:rsid w:val="00903202"/>
    <w:rsid w:val="0090676F"/>
    <w:rsid w:val="00912E1B"/>
    <w:rsid w:val="00915328"/>
    <w:rsid w:val="00915B54"/>
    <w:rsid w:val="0092474E"/>
    <w:rsid w:val="00925A03"/>
    <w:rsid w:val="009266AB"/>
    <w:rsid w:val="009310DF"/>
    <w:rsid w:val="00934B6F"/>
    <w:rsid w:val="009362E3"/>
    <w:rsid w:val="00937A18"/>
    <w:rsid w:val="00941AFE"/>
    <w:rsid w:val="00941FF2"/>
    <w:rsid w:val="009456E3"/>
    <w:rsid w:val="00945C9A"/>
    <w:rsid w:val="00951077"/>
    <w:rsid w:val="009578B0"/>
    <w:rsid w:val="009607F3"/>
    <w:rsid w:val="00965311"/>
    <w:rsid w:val="00972C35"/>
    <w:rsid w:val="00974C8A"/>
    <w:rsid w:val="00974CCE"/>
    <w:rsid w:val="00976D34"/>
    <w:rsid w:val="009811DF"/>
    <w:rsid w:val="0098126C"/>
    <w:rsid w:val="00984599"/>
    <w:rsid w:val="00984EC5"/>
    <w:rsid w:val="00985280"/>
    <w:rsid w:val="0099195B"/>
    <w:rsid w:val="00992E99"/>
    <w:rsid w:val="009973E9"/>
    <w:rsid w:val="0099751F"/>
    <w:rsid w:val="009A312B"/>
    <w:rsid w:val="009A3D02"/>
    <w:rsid w:val="009B1CCE"/>
    <w:rsid w:val="009B29F2"/>
    <w:rsid w:val="009B38D8"/>
    <w:rsid w:val="009B77AB"/>
    <w:rsid w:val="009C0577"/>
    <w:rsid w:val="009C12D7"/>
    <w:rsid w:val="009C1B4F"/>
    <w:rsid w:val="009C2DA4"/>
    <w:rsid w:val="009C2FD6"/>
    <w:rsid w:val="009C4500"/>
    <w:rsid w:val="009C6E21"/>
    <w:rsid w:val="009D01B7"/>
    <w:rsid w:val="009D0517"/>
    <w:rsid w:val="009D0994"/>
    <w:rsid w:val="009D3A9A"/>
    <w:rsid w:val="009D4FDB"/>
    <w:rsid w:val="009D5E1E"/>
    <w:rsid w:val="009D750D"/>
    <w:rsid w:val="009E167E"/>
    <w:rsid w:val="009E32A1"/>
    <w:rsid w:val="009E634C"/>
    <w:rsid w:val="009E6B6B"/>
    <w:rsid w:val="009F07D8"/>
    <w:rsid w:val="009F2253"/>
    <w:rsid w:val="009F41F2"/>
    <w:rsid w:val="009F5041"/>
    <w:rsid w:val="009F7ABD"/>
    <w:rsid w:val="00A013C2"/>
    <w:rsid w:val="00A0169D"/>
    <w:rsid w:val="00A0249B"/>
    <w:rsid w:val="00A045CD"/>
    <w:rsid w:val="00A06F96"/>
    <w:rsid w:val="00A102DB"/>
    <w:rsid w:val="00A110D4"/>
    <w:rsid w:val="00A118D4"/>
    <w:rsid w:val="00A16334"/>
    <w:rsid w:val="00A16545"/>
    <w:rsid w:val="00A17FAF"/>
    <w:rsid w:val="00A2579C"/>
    <w:rsid w:val="00A31570"/>
    <w:rsid w:val="00A32C47"/>
    <w:rsid w:val="00A34AE5"/>
    <w:rsid w:val="00A36A91"/>
    <w:rsid w:val="00A37966"/>
    <w:rsid w:val="00A43A05"/>
    <w:rsid w:val="00A460C0"/>
    <w:rsid w:val="00A57E8C"/>
    <w:rsid w:val="00A616D0"/>
    <w:rsid w:val="00A65200"/>
    <w:rsid w:val="00A70518"/>
    <w:rsid w:val="00A823AD"/>
    <w:rsid w:val="00A84AAD"/>
    <w:rsid w:val="00A85978"/>
    <w:rsid w:val="00A85B1D"/>
    <w:rsid w:val="00A86893"/>
    <w:rsid w:val="00A90FE7"/>
    <w:rsid w:val="00A9121D"/>
    <w:rsid w:val="00A92954"/>
    <w:rsid w:val="00AA0D7F"/>
    <w:rsid w:val="00AA516C"/>
    <w:rsid w:val="00AA5894"/>
    <w:rsid w:val="00AA614F"/>
    <w:rsid w:val="00AA6DDD"/>
    <w:rsid w:val="00AC3EFE"/>
    <w:rsid w:val="00AC40F6"/>
    <w:rsid w:val="00AD0B79"/>
    <w:rsid w:val="00AD2D66"/>
    <w:rsid w:val="00AD437E"/>
    <w:rsid w:val="00AD4D48"/>
    <w:rsid w:val="00AD7A8E"/>
    <w:rsid w:val="00AD7C20"/>
    <w:rsid w:val="00AE0D70"/>
    <w:rsid w:val="00AF2D2C"/>
    <w:rsid w:val="00AF4E61"/>
    <w:rsid w:val="00B01374"/>
    <w:rsid w:val="00B016E7"/>
    <w:rsid w:val="00B02511"/>
    <w:rsid w:val="00B0613F"/>
    <w:rsid w:val="00B0760B"/>
    <w:rsid w:val="00B17D22"/>
    <w:rsid w:val="00B228AE"/>
    <w:rsid w:val="00B23A74"/>
    <w:rsid w:val="00B2400B"/>
    <w:rsid w:val="00B26060"/>
    <w:rsid w:val="00B2610E"/>
    <w:rsid w:val="00B30397"/>
    <w:rsid w:val="00B32E02"/>
    <w:rsid w:val="00B3472C"/>
    <w:rsid w:val="00B34F3D"/>
    <w:rsid w:val="00B354DD"/>
    <w:rsid w:val="00B35EAF"/>
    <w:rsid w:val="00B375C0"/>
    <w:rsid w:val="00B41091"/>
    <w:rsid w:val="00B427EB"/>
    <w:rsid w:val="00B529B5"/>
    <w:rsid w:val="00B55181"/>
    <w:rsid w:val="00B567B8"/>
    <w:rsid w:val="00B635D4"/>
    <w:rsid w:val="00B63E7A"/>
    <w:rsid w:val="00B644D2"/>
    <w:rsid w:val="00B64D59"/>
    <w:rsid w:val="00B65542"/>
    <w:rsid w:val="00B65563"/>
    <w:rsid w:val="00B67F70"/>
    <w:rsid w:val="00B70C9B"/>
    <w:rsid w:val="00B75AB5"/>
    <w:rsid w:val="00B7759C"/>
    <w:rsid w:val="00B812DB"/>
    <w:rsid w:val="00B81659"/>
    <w:rsid w:val="00B81B80"/>
    <w:rsid w:val="00B936B8"/>
    <w:rsid w:val="00B96001"/>
    <w:rsid w:val="00BA0852"/>
    <w:rsid w:val="00BA482E"/>
    <w:rsid w:val="00BA54FB"/>
    <w:rsid w:val="00BA72F1"/>
    <w:rsid w:val="00BA7E88"/>
    <w:rsid w:val="00BC384F"/>
    <w:rsid w:val="00BC41DB"/>
    <w:rsid w:val="00BC52F5"/>
    <w:rsid w:val="00BC6F92"/>
    <w:rsid w:val="00BD29EE"/>
    <w:rsid w:val="00BD4AEA"/>
    <w:rsid w:val="00BD63C5"/>
    <w:rsid w:val="00BD6ED9"/>
    <w:rsid w:val="00BE20FE"/>
    <w:rsid w:val="00BE2395"/>
    <w:rsid w:val="00BE2E5E"/>
    <w:rsid w:val="00BE37BF"/>
    <w:rsid w:val="00BE4228"/>
    <w:rsid w:val="00BE5873"/>
    <w:rsid w:val="00BF4498"/>
    <w:rsid w:val="00BF50BC"/>
    <w:rsid w:val="00BF63A2"/>
    <w:rsid w:val="00BF6C90"/>
    <w:rsid w:val="00C00BEE"/>
    <w:rsid w:val="00C012B3"/>
    <w:rsid w:val="00C02838"/>
    <w:rsid w:val="00C03964"/>
    <w:rsid w:val="00C03DDC"/>
    <w:rsid w:val="00C1184A"/>
    <w:rsid w:val="00C131E2"/>
    <w:rsid w:val="00C15904"/>
    <w:rsid w:val="00C16902"/>
    <w:rsid w:val="00C222F9"/>
    <w:rsid w:val="00C22796"/>
    <w:rsid w:val="00C23110"/>
    <w:rsid w:val="00C26D0D"/>
    <w:rsid w:val="00C26E2E"/>
    <w:rsid w:val="00C27150"/>
    <w:rsid w:val="00C2726D"/>
    <w:rsid w:val="00C27EC7"/>
    <w:rsid w:val="00C33733"/>
    <w:rsid w:val="00C34EE4"/>
    <w:rsid w:val="00C370AC"/>
    <w:rsid w:val="00C4081A"/>
    <w:rsid w:val="00C422DA"/>
    <w:rsid w:val="00C43EB5"/>
    <w:rsid w:val="00C45370"/>
    <w:rsid w:val="00C459D7"/>
    <w:rsid w:val="00C548B2"/>
    <w:rsid w:val="00C57365"/>
    <w:rsid w:val="00C61C59"/>
    <w:rsid w:val="00C61F83"/>
    <w:rsid w:val="00C6737D"/>
    <w:rsid w:val="00C714C1"/>
    <w:rsid w:val="00C76813"/>
    <w:rsid w:val="00C81553"/>
    <w:rsid w:val="00C81AAC"/>
    <w:rsid w:val="00C8303A"/>
    <w:rsid w:val="00C84BC8"/>
    <w:rsid w:val="00C8557D"/>
    <w:rsid w:val="00C86721"/>
    <w:rsid w:val="00C91F8D"/>
    <w:rsid w:val="00C93D1A"/>
    <w:rsid w:val="00CA08B8"/>
    <w:rsid w:val="00CA0BE5"/>
    <w:rsid w:val="00CA208E"/>
    <w:rsid w:val="00CA2245"/>
    <w:rsid w:val="00CA2325"/>
    <w:rsid w:val="00CB1B7B"/>
    <w:rsid w:val="00CB4760"/>
    <w:rsid w:val="00CB6299"/>
    <w:rsid w:val="00CB6CAB"/>
    <w:rsid w:val="00CC52C5"/>
    <w:rsid w:val="00CC626B"/>
    <w:rsid w:val="00CC633D"/>
    <w:rsid w:val="00CD1937"/>
    <w:rsid w:val="00CD2EE0"/>
    <w:rsid w:val="00CD44F0"/>
    <w:rsid w:val="00CD6F4E"/>
    <w:rsid w:val="00CD7660"/>
    <w:rsid w:val="00CE19CC"/>
    <w:rsid w:val="00CE3E0C"/>
    <w:rsid w:val="00CE443F"/>
    <w:rsid w:val="00CE78A4"/>
    <w:rsid w:val="00CF3568"/>
    <w:rsid w:val="00CF56A7"/>
    <w:rsid w:val="00CF6C15"/>
    <w:rsid w:val="00D038ED"/>
    <w:rsid w:val="00D040B3"/>
    <w:rsid w:val="00D04B21"/>
    <w:rsid w:val="00D058AD"/>
    <w:rsid w:val="00D10446"/>
    <w:rsid w:val="00D1475C"/>
    <w:rsid w:val="00D17BFE"/>
    <w:rsid w:val="00D20C21"/>
    <w:rsid w:val="00D20CBD"/>
    <w:rsid w:val="00D24113"/>
    <w:rsid w:val="00D3152D"/>
    <w:rsid w:val="00D31D8C"/>
    <w:rsid w:val="00D333DD"/>
    <w:rsid w:val="00D35A3A"/>
    <w:rsid w:val="00D368EF"/>
    <w:rsid w:val="00D40B20"/>
    <w:rsid w:val="00D46D02"/>
    <w:rsid w:val="00D52A28"/>
    <w:rsid w:val="00D53039"/>
    <w:rsid w:val="00D53B2B"/>
    <w:rsid w:val="00D54115"/>
    <w:rsid w:val="00D549B1"/>
    <w:rsid w:val="00D55CA4"/>
    <w:rsid w:val="00D56894"/>
    <w:rsid w:val="00D61839"/>
    <w:rsid w:val="00D661D5"/>
    <w:rsid w:val="00D76BB5"/>
    <w:rsid w:val="00D76F77"/>
    <w:rsid w:val="00D77EFE"/>
    <w:rsid w:val="00D80DA8"/>
    <w:rsid w:val="00D81A50"/>
    <w:rsid w:val="00D83232"/>
    <w:rsid w:val="00D84C15"/>
    <w:rsid w:val="00D84F99"/>
    <w:rsid w:val="00D85C02"/>
    <w:rsid w:val="00D86D23"/>
    <w:rsid w:val="00D876C2"/>
    <w:rsid w:val="00D903DC"/>
    <w:rsid w:val="00D954D9"/>
    <w:rsid w:val="00D961C3"/>
    <w:rsid w:val="00D97F93"/>
    <w:rsid w:val="00DA53B0"/>
    <w:rsid w:val="00DA6725"/>
    <w:rsid w:val="00DB2068"/>
    <w:rsid w:val="00DB35E6"/>
    <w:rsid w:val="00DB3FA7"/>
    <w:rsid w:val="00DB43DA"/>
    <w:rsid w:val="00DB6838"/>
    <w:rsid w:val="00DC03AD"/>
    <w:rsid w:val="00DC144F"/>
    <w:rsid w:val="00DC3BF2"/>
    <w:rsid w:val="00DC735B"/>
    <w:rsid w:val="00DC7427"/>
    <w:rsid w:val="00DC78EE"/>
    <w:rsid w:val="00DD1079"/>
    <w:rsid w:val="00DD2422"/>
    <w:rsid w:val="00DD5A0C"/>
    <w:rsid w:val="00DD5D88"/>
    <w:rsid w:val="00DE0116"/>
    <w:rsid w:val="00DE47F0"/>
    <w:rsid w:val="00DE5B37"/>
    <w:rsid w:val="00DE6DC6"/>
    <w:rsid w:val="00DF071A"/>
    <w:rsid w:val="00DF1B22"/>
    <w:rsid w:val="00DF2DF0"/>
    <w:rsid w:val="00DF3E60"/>
    <w:rsid w:val="00DF686B"/>
    <w:rsid w:val="00DF6C02"/>
    <w:rsid w:val="00E03CAB"/>
    <w:rsid w:val="00E04241"/>
    <w:rsid w:val="00E0675B"/>
    <w:rsid w:val="00E06C4A"/>
    <w:rsid w:val="00E1039A"/>
    <w:rsid w:val="00E10A6C"/>
    <w:rsid w:val="00E12B00"/>
    <w:rsid w:val="00E14479"/>
    <w:rsid w:val="00E16094"/>
    <w:rsid w:val="00E16714"/>
    <w:rsid w:val="00E17B98"/>
    <w:rsid w:val="00E17C07"/>
    <w:rsid w:val="00E21716"/>
    <w:rsid w:val="00E2242C"/>
    <w:rsid w:val="00E2301D"/>
    <w:rsid w:val="00E24477"/>
    <w:rsid w:val="00E2476E"/>
    <w:rsid w:val="00E26F55"/>
    <w:rsid w:val="00E31B8C"/>
    <w:rsid w:val="00E34490"/>
    <w:rsid w:val="00E355E6"/>
    <w:rsid w:val="00E42056"/>
    <w:rsid w:val="00E44F26"/>
    <w:rsid w:val="00E4784D"/>
    <w:rsid w:val="00E4787B"/>
    <w:rsid w:val="00E503AE"/>
    <w:rsid w:val="00E508F2"/>
    <w:rsid w:val="00E523A9"/>
    <w:rsid w:val="00E55FA2"/>
    <w:rsid w:val="00E569A3"/>
    <w:rsid w:val="00E66991"/>
    <w:rsid w:val="00E721FA"/>
    <w:rsid w:val="00E73A81"/>
    <w:rsid w:val="00E75051"/>
    <w:rsid w:val="00E772C7"/>
    <w:rsid w:val="00E779D6"/>
    <w:rsid w:val="00E80132"/>
    <w:rsid w:val="00E8268A"/>
    <w:rsid w:val="00E82DF0"/>
    <w:rsid w:val="00E84A42"/>
    <w:rsid w:val="00E9051B"/>
    <w:rsid w:val="00E90DBE"/>
    <w:rsid w:val="00E920F0"/>
    <w:rsid w:val="00E93A14"/>
    <w:rsid w:val="00EA1366"/>
    <w:rsid w:val="00EA4C27"/>
    <w:rsid w:val="00EA6CBB"/>
    <w:rsid w:val="00EB013B"/>
    <w:rsid w:val="00EB1EAA"/>
    <w:rsid w:val="00EB4335"/>
    <w:rsid w:val="00EC0385"/>
    <w:rsid w:val="00EC66EB"/>
    <w:rsid w:val="00ED071D"/>
    <w:rsid w:val="00ED1D54"/>
    <w:rsid w:val="00ED4215"/>
    <w:rsid w:val="00ED5A8E"/>
    <w:rsid w:val="00ED6DF5"/>
    <w:rsid w:val="00EE1861"/>
    <w:rsid w:val="00EE1EB9"/>
    <w:rsid w:val="00EF0CA0"/>
    <w:rsid w:val="00EF19B5"/>
    <w:rsid w:val="00EF4B8A"/>
    <w:rsid w:val="00F00AB2"/>
    <w:rsid w:val="00F00B10"/>
    <w:rsid w:val="00F03458"/>
    <w:rsid w:val="00F046CD"/>
    <w:rsid w:val="00F048CD"/>
    <w:rsid w:val="00F07A6C"/>
    <w:rsid w:val="00F07F18"/>
    <w:rsid w:val="00F119D3"/>
    <w:rsid w:val="00F124E7"/>
    <w:rsid w:val="00F1456A"/>
    <w:rsid w:val="00F17075"/>
    <w:rsid w:val="00F17503"/>
    <w:rsid w:val="00F25991"/>
    <w:rsid w:val="00F26534"/>
    <w:rsid w:val="00F2679F"/>
    <w:rsid w:val="00F27B8C"/>
    <w:rsid w:val="00F312FB"/>
    <w:rsid w:val="00F35C74"/>
    <w:rsid w:val="00F36839"/>
    <w:rsid w:val="00F36969"/>
    <w:rsid w:val="00F40BEF"/>
    <w:rsid w:val="00F41036"/>
    <w:rsid w:val="00F47B6F"/>
    <w:rsid w:val="00F47C20"/>
    <w:rsid w:val="00F5052B"/>
    <w:rsid w:val="00F52709"/>
    <w:rsid w:val="00F53354"/>
    <w:rsid w:val="00F53FE7"/>
    <w:rsid w:val="00F60039"/>
    <w:rsid w:val="00F61ED7"/>
    <w:rsid w:val="00F63B44"/>
    <w:rsid w:val="00F66AED"/>
    <w:rsid w:val="00F66F66"/>
    <w:rsid w:val="00F71BDF"/>
    <w:rsid w:val="00F73B5A"/>
    <w:rsid w:val="00F76963"/>
    <w:rsid w:val="00F80852"/>
    <w:rsid w:val="00F80864"/>
    <w:rsid w:val="00F80E6C"/>
    <w:rsid w:val="00F8198D"/>
    <w:rsid w:val="00F8472E"/>
    <w:rsid w:val="00F85912"/>
    <w:rsid w:val="00F960F4"/>
    <w:rsid w:val="00F976B6"/>
    <w:rsid w:val="00F97F8B"/>
    <w:rsid w:val="00FA10D1"/>
    <w:rsid w:val="00FA1109"/>
    <w:rsid w:val="00FA4689"/>
    <w:rsid w:val="00FA49E2"/>
    <w:rsid w:val="00FA4F0D"/>
    <w:rsid w:val="00FB47F7"/>
    <w:rsid w:val="00FC6D0B"/>
    <w:rsid w:val="00FC780F"/>
    <w:rsid w:val="00FD742D"/>
    <w:rsid w:val="00FE66B9"/>
    <w:rsid w:val="00FF000F"/>
    <w:rsid w:val="00FF1B40"/>
    <w:rsid w:val="0881CDE1"/>
    <w:rsid w:val="111164F7"/>
    <w:rsid w:val="1172356F"/>
    <w:rsid w:val="15A7F2B4"/>
    <w:rsid w:val="241D0241"/>
    <w:rsid w:val="26F0E74A"/>
    <w:rsid w:val="2CBDB2E0"/>
    <w:rsid w:val="3C63621D"/>
    <w:rsid w:val="44B33DE1"/>
    <w:rsid w:val="49521F67"/>
    <w:rsid w:val="573E96E0"/>
    <w:rsid w:val="6F638640"/>
    <w:rsid w:val="703FF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151F4"/>
  <w15:docId w15:val="{668E85EE-9765-4A77-84E6-6AFF890B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ind w:left="879" w:hanging="87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4C01"/>
    <w:pPr>
      <w:spacing w:after="120"/>
      <w:ind w:left="0" w:firstLine="0"/>
    </w:pPr>
    <w:rPr>
      <w:rFonts w:ascii="Arial" w:hAnsi="Arial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6941"/>
    <w:pPr>
      <w:keepNext/>
      <w:keepLines/>
      <w:numPr>
        <w:numId w:val="1"/>
      </w:numPr>
      <w:spacing w:before="360" w:after="240"/>
      <w:ind w:left="709" w:hanging="709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16F49"/>
    <w:pPr>
      <w:keepNext/>
      <w:keepLines/>
      <w:numPr>
        <w:ilvl w:val="1"/>
        <w:numId w:val="1"/>
      </w:numPr>
      <w:spacing w:before="240" w:after="240"/>
      <w:ind w:left="709" w:hanging="709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76D34"/>
    <w:pPr>
      <w:keepNext/>
      <w:keepLines/>
      <w:numPr>
        <w:ilvl w:val="2"/>
        <w:numId w:val="1"/>
      </w:numPr>
      <w:spacing w:before="120"/>
      <w:ind w:left="709" w:hanging="709"/>
      <w:jc w:val="left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F36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F36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36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36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36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152D"/>
    <w:pPr>
      <w:spacing w:before="120" w:after="240"/>
      <w:jc w:val="left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152D"/>
    <w:rPr>
      <w:rFonts w:ascii="Arial" w:eastAsiaTheme="majorEastAsia" w:hAnsi="Arial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694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4C01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24C01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4C01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072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072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72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72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72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9310DF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0DF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368EF"/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6A078A"/>
    <w:pPr>
      <w:tabs>
        <w:tab w:val="left" w:pos="440"/>
        <w:tab w:val="right" w:leader="dot" w:pos="9344"/>
      </w:tabs>
      <w:spacing w:before="120"/>
      <w:jc w:val="left"/>
    </w:pPr>
    <w:rPr>
      <w:rFonts w:asciiTheme="minorHAnsi" w:hAnsiTheme="minorHAnsi" w:cstheme="minorHAnsi"/>
      <w:b/>
      <w:bCs/>
      <w:color w:val="191919" w:themeColor="text1" w:themeTint="E6"/>
      <w:sz w:val="40"/>
      <w:szCs w:val="40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qFormat/>
    <w:rsid w:val="00304BD2"/>
    <w:pPr>
      <w:spacing w:after="0"/>
    </w:pPr>
    <w:rPr>
      <w:b/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link w:val="KeinLeerraumZchn"/>
    <w:uiPriority w:val="1"/>
    <w:qFormat/>
    <w:rsid w:val="00AF2D2C"/>
    <w:pPr>
      <w:ind w:left="709" w:hanging="709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3072A6"/>
    <w:pPr>
      <w:ind w:left="720"/>
      <w:contextualSpacing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9310DF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elleninhalt">
    <w:name w:val="Tabelleninhalt"/>
    <w:basedOn w:val="KeinLeerraum"/>
    <w:qFormat/>
    <w:rsid w:val="0059319D"/>
    <w:pPr>
      <w:spacing w:before="60" w:after="60"/>
      <w:ind w:left="0" w:firstLine="0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F26534"/>
    <w:pPr>
      <w:spacing w:before="240" w:after="240"/>
    </w:pPr>
    <w:rPr>
      <w:b w:val="0"/>
      <w:noProof/>
    </w:rPr>
  </w:style>
  <w:style w:type="paragraph" w:customStyle="1" w:styleId="Code">
    <w:name w:val="Code"/>
    <w:basedOn w:val="Standard"/>
    <w:qFormat/>
    <w:rsid w:val="00CA2245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0"/>
      <w:jc w:val="left"/>
    </w:pPr>
    <w:rPr>
      <w:rFonts w:ascii="Courier New" w:hAnsi="Courier New"/>
      <w:noProof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676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676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0676F"/>
    <w:rPr>
      <w:rFonts w:ascii="Arial" w:hAnsi="Arial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676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676F"/>
    <w:rPr>
      <w:rFonts w:ascii="Arial" w:hAnsi="Arial"/>
      <w:b/>
      <w:bCs/>
      <w:color w:val="000000" w:themeColor="text1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6721"/>
    <w:rPr>
      <w:color w:val="605E5C"/>
      <w:shd w:val="clear" w:color="auto" w:fill="E1DFDD"/>
    </w:rPr>
  </w:style>
  <w:style w:type="paragraph" w:customStyle="1" w:styleId="TextEingerckt">
    <w:name w:val="Text Eingerückt"/>
    <w:basedOn w:val="Standard"/>
    <w:qFormat/>
    <w:rsid w:val="00035A94"/>
    <w:pPr>
      <w:ind w:left="720"/>
    </w:pPr>
  </w:style>
  <w:style w:type="paragraph" w:styleId="StandardWeb">
    <w:name w:val="Normal (Web)"/>
    <w:basedOn w:val="Standard"/>
    <w:uiPriority w:val="99"/>
    <w:semiHidden/>
    <w:unhideWhenUsed/>
    <w:rsid w:val="007F5B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F2247"/>
    <w:rPr>
      <w:rFonts w:ascii="Arial" w:hAnsi="Arial"/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F7CCE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0F7CCE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F7CCE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F7CCE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F7CCE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F7CCE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F7CCE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F7CCE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normaltextrun">
    <w:name w:val="normaltextrun"/>
    <w:basedOn w:val="Absatz-Standardschriftart"/>
    <w:rsid w:val="001C75AE"/>
  </w:style>
  <w:style w:type="character" w:customStyle="1" w:styleId="eop">
    <w:name w:val="eop"/>
    <w:basedOn w:val="Absatz-Standardschriftart"/>
    <w:rsid w:val="001C75AE"/>
  </w:style>
  <w:style w:type="character" w:customStyle="1" w:styleId="scxw146818978">
    <w:name w:val="scxw146818978"/>
    <w:basedOn w:val="Absatz-Standardschriftart"/>
    <w:rsid w:val="00A6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ngfind.com/mpng/iTiRxJb_math-formulas-vector-math-formula-hd-png-download/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ngegg.com/de/png-byox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P\Vorlagen\NYP\TechDok-ohne-Inha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FA59F59E46C89646EDBD76A813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E10E29-EA06-427D-8563-5DC8DD0AC5E9}"/>
      </w:docPartPr>
      <w:docPartBody>
        <w:p w:rsidR="007D3FD4" w:rsidRDefault="003A0AD0" w:rsidP="003A0AD0">
          <w:pPr>
            <w:pStyle w:val="A0F5FA59F59E46C89646EDBD76A81390"/>
          </w:pPr>
          <w:r w:rsidRPr="00684FF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AD0"/>
    <w:rsid w:val="00025635"/>
    <w:rsid w:val="00032FFB"/>
    <w:rsid w:val="00141B87"/>
    <w:rsid w:val="00221208"/>
    <w:rsid w:val="00281C1B"/>
    <w:rsid w:val="00285212"/>
    <w:rsid w:val="002865E8"/>
    <w:rsid w:val="003223BA"/>
    <w:rsid w:val="00347A7D"/>
    <w:rsid w:val="003874A2"/>
    <w:rsid w:val="003A0AD0"/>
    <w:rsid w:val="003A6B18"/>
    <w:rsid w:val="0041221E"/>
    <w:rsid w:val="00437A8C"/>
    <w:rsid w:val="0044544A"/>
    <w:rsid w:val="00480893"/>
    <w:rsid w:val="004A3E19"/>
    <w:rsid w:val="004F7DEB"/>
    <w:rsid w:val="0055108B"/>
    <w:rsid w:val="005746B7"/>
    <w:rsid w:val="006A46EB"/>
    <w:rsid w:val="006C3056"/>
    <w:rsid w:val="006C6722"/>
    <w:rsid w:val="00763E52"/>
    <w:rsid w:val="00770D83"/>
    <w:rsid w:val="007A79A3"/>
    <w:rsid w:val="007D3FD4"/>
    <w:rsid w:val="00891195"/>
    <w:rsid w:val="008E7287"/>
    <w:rsid w:val="009842C6"/>
    <w:rsid w:val="009D4F03"/>
    <w:rsid w:val="009D6B5A"/>
    <w:rsid w:val="009E2F7A"/>
    <w:rsid w:val="00AA4C03"/>
    <w:rsid w:val="00AC2D7D"/>
    <w:rsid w:val="00AF6F03"/>
    <w:rsid w:val="00AF7164"/>
    <w:rsid w:val="00B22802"/>
    <w:rsid w:val="00B47A3E"/>
    <w:rsid w:val="00D36B46"/>
    <w:rsid w:val="00D55ED0"/>
    <w:rsid w:val="00E044B6"/>
    <w:rsid w:val="00E10676"/>
    <w:rsid w:val="00EB6100"/>
    <w:rsid w:val="00ED103F"/>
    <w:rsid w:val="00F52618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2FFB"/>
    <w:rPr>
      <w:color w:val="808080"/>
    </w:rPr>
  </w:style>
  <w:style w:type="paragraph" w:customStyle="1" w:styleId="A0F5FA59F59E46C89646EDBD76A81390">
    <w:name w:val="A0F5FA59F59E46C89646EDBD76A81390"/>
    <w:rsid w:val="003A0AD0"/>
  </w:style>
  <w:style w:type="paragraph" w:customStyle="1" w:styleId="F48C60ABB00344959507BFD5658627AA">
    <w:name w:val="F48C60ABB00344959507BFD5658627AA"/>
    <w:rsid w:val="003A0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2021-12-08T00:00:00</PublishDate>
  <Abstract/>
  <CompanyAddress/>
  <CompanyPhone/>
  <CompanyFax/>
  <CompanyEmail>adrian.krebs@nyp.ch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28695D8620C43A05E1003A77DC46B" ma:contentTypeVersion="9" ma:contentTypeDescription="Ein neues Dokument erstellen." ma:contentTypeScope="" ma:versionID="2928eb5defca848e292ca86d0958893c">
  <xsd:schema xmlns:xsd="http://www.w3.org/2001/XMLSchema" xmlns:xs="http://www.w3.org/2001/XMLSchema" xmlns:p="http://schemas.microsoft.com/office/2006/metadata/properties" xmlns:ns2="d32cdd22-292c-43e5-9ae0-cb79f35a59f2" xmlns:ns3="40b1248e-c991-4166-878f-fd6424dd4d47" targetNamespace="http://schemas.microsoft.com/office/2006/metadata/properties" ma:root="true" ma:fieldsID="2a029ff3178293103bae70a7c1510f11" ns2:_="" ns3:_="">
    <xsd:import namespace="d32cdd22-292c-43e5-9ae0-cb79f35a59f2"/>
    <xsd:import namespace="40b1248e-c991-4166-878f-fd6424dd4d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cdd22-292c-43e5-9ae0-cb79f35a5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1248e-c991-4166-878f-fd6424dd4d4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81963-CA68-405E-B467-1ADE5FC7F5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cdd22-292c-43e5-9ae0-cb79f35a59f2"/>
    <ds:schemaRef ds:uri="40b1248e-c991-4166-878f-fd6424dd4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5FBBA-71A9-4FDA-9D40-2B630898EA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3791F-7D90-4E9D-BBC9-BE2DAC6F92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8C8C9DA-FB4A-4407-A8F5-CB3EF3DFD3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TechDok-ohne-Inhalt.dotx</Template>
  <TotalTime>0</TotalTime>
  <Pages>9</Pages>
  <Words>1092</Words>
  <Characters>6882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Taschenrechner in C</vt:lpstr>
      <vt:lpstr>LB – Projektauftrag „Briefkasten“</vt:lpstr>
    </vt:vector>
  </TitlesOfParts>
  <Manager/>
  <Company>Noser Young AG</Company>
  <LinksUpToDate>false</LinksUpToDate>
  <CharactersWithSpaces>7959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Taschenrechner in C</dc:title>
  <dc:subject>Modul 216 – Internet of Everything (IoE)</dc:subject>
  <dc:creator>Jan Schefer / Luk Schrodt / Mikka Kummer / Cedric Zollinger</dc:creator>
  <cp:keywords>M216</cp:keywords>
  <dc:description/>
  <cp:lastModifiedBy>Schefer Jan</cp:lastModifiedBy>
  <cp:revision>3</cp:revision>
  <cp:lastPrinted>2021-11-24T10:13:00Z</cp:lastPrinted>
  <dcterms:created xsi:type="dcterms:W3CDTF">2021-12-08T08:29:00Z</dcterms:created>
  <dcterms:modified xsi:type="dcterms:W3CDTF">2021-12-08T08:58:00Z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0x010100A1B28695D8620C43A05E1003A77DC46B</vt:lpwstr>
  </property>
</Properties>
</file>